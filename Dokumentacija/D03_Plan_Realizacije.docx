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5D8650DC" w:rsidR="002343C5" w:rsidRPr="006F61C6" w:rsidRDefault="3BCC5733">
      <w:pPr>
        <w:pStyle w:val="BodyText"/>
        <w:rPr>
          <w:lang w:val="sr-Latn-CS"/>
        </w:rPr>
      </w:pPr>
      <w:r w:rsidRPr="44C5C7E7">
        <w:rPr>
          <w:lang w:val="sr-Latn-CS"/>
        </w:rPr>
        <w:t xml:space="preserve"> </w:t>
      </w:r>
    </w:p>
    <w:p w14:paraId="65786598" w14:textId="03C145E9" w:rsidR="006D0694" w:rsidRDefault="00497EA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ReceByte</w:t>
      </w:r>
    </w:p>
    <w:p w14:paraId="124653CD" w14:textId="77777777" w:rsidR="00497EAF" w:rsidRPr="00AA172C" w:rsidRDefault="00497EAF" w:rsidP="00497EAF">
      <w:pPr>
        <w:pStyle w:val="Title"/>
        <w:jc w:val="right"/>
        <w:rPr>
          <w:lang w:val="sr-Latn-RS"/>
        </w:rPr>
      </w:pPr>
      <w:r>
        <w:rPr>
          <w:lang w:val="sr-Latn-CS"/>
        </w:rPr>
        <w:t>Personalizovani recepti za vaš fri</w:t>
      </w:r>
      <w:r>
        <w:rPr>
          <w:lang w:val="sr-Latn-RS"/>
        </w:rPr>
        <w:t>žider</w:t>
      </w:r>
    </w:p>
    <w:p w14:paraId="4AA46E2B" w14:textId="091D0CDA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CC94ADE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2EB378F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10"/>
          <w:footerReference w:type="even" r:id="rId11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29D06CEC" w14:textId="77777777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1FEF1289" w14:textId="77777777">
        <w:tc>
          <w:tcPr>
            <w:tcW w:w="2304" w:type="dxa"/>
          </w:tcPr>
          <w:p w14:paraId="632E6288" w14:textId="775A4EA5" w:rsidR="002343C5" w:rsidRPr="006F61C6" w:rsidRDefault="00497EA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18.03.2021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52F5AC35" w14:textId="611AE161" w:rsidR="002343C5" w:rsidRPr="006F61C6" w:rsidRDefault="00497EA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SANTim</w:t>
            </w:r>
          </w:p>
        </w:tc>
      </w:tr>
      <w:tr w:rsidR="002343C5" w:rsidRPr="006F61C6" w14:paraId="6A05A809" w14:textId="77777777">
        <w:tc>
          <w:tcPr>
            <w:tcW w:w="2304" w:type="dxa"/>
          </w:tcPr>
          <w:p w14:paraId="5A39BBE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1C8F39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2A3D3E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D0B940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0E27B00A" w14:textId="77777777">
        <w:tc>
          <w:tcPr>
            <w:tcW w:w="2304" w:type="dxa"/>
          </w:tcPr>
          <w:p w14:paraId="60061E4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4EAFD9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B94D5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DEEC6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656B9AB" w14:textId="77777777">
        <w:tc>
          <w:tcPr>
            <w:tcW w:w="2304" w:type="dxa"/>
          </w:tcPr>
          <w:p w14:paraId="45FB081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01652C" w14:textId="77777777" w:rsidR="002343C5" w:rsidRPr="006F61C6" w:rsidRDefault="002343C5">
      <w:pPr>
        <w:rPr>
          <w:lang w:val="sr-Latn-CS"/>
        </w:rPr>
      </w:pPr>
    </w:p>
    <w:p w14:paraId="414DD77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389D2AE2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42B353C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B572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4AB45F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B5485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DD4CB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6865D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8D98D2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140CD5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7DE556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FE5063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DB055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7B78D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62FD78F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320FD928" w14:textId="5A039AD6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</w:t>
      </w:r>
      <w:r w:rsidR="00CC392D">
        <w:rPr>
          <w:lang w:val="sr-Latn-CS"/>
        </w:rPr>
        <w:t xml:space="preserve"> personalizovanih recepata za fri</w:t>
      </w:r>
      <w:r w:rsidR="00CC392D">
        <w:rPr>
          <w:lang w:val="sr-Latn-RS"/>
        </w:rPr>
        <w:t>žider</w:t>
      </w:r>
      <w:r w:rsidR="00CC392D">
        <w:rPr>
          <w:lang w:val="sr-Latn-CS"/>
        </w:rPr>
        <w:t>– ReceByte</w:t>
      </w:r>
      <w:r w:rsidR="002343C5" w:rsidRPr="006F61C6">
        <w:rPr>
          <w:lang w:val="sr-Latn-CS"/>
        </w:rPr>
        <w:t xml:space="preserve">.  </w:t>
      </w:r>
    </w:p>
    <w:p w14:paraId="1AA9D462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8B3714C" w14:textId="0A22F1B5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CC392D">
        <w:rPr>
          <w:lang w:val="sr-Latn-CS"/>
        </w:rPr>
        <w:t xml:space="preserve"> će biti korišćen od strane SANTim</w:t>
      </w:r>
      <w:r>
        <w:rPr>
          <w:lang w:val="sr-Latn-CS"/>
        </w:rPr>
        <w:t xml:space="preserve">-a za </w:t>
      </w:r>
      <w:r w:rsidR="00CC392D">
        <w:rPr>
          <w:lang w:val="sr-Latn-CS"/>
        </w:rPr>
        <w:t>razvoj Web aplikacije ReceByte</w:t>
      </w:r>
      <w:r w:rsidR="006D41CE">
        <w:rPr>
          <w:lang w:val="sr-Latn-CS"/>
        </w:rPr>
        <w:t xml:space="preserve"> namenjenog za</w:t>
      </w:r>
      <w:r w:rsidR="00CC392D">
        <w:rPr>
          <w:lang w:val="sr-Latn-CS"/>
        </w:rPr>
        <w:t xml:space="preserve"> korisnike sa pristupom internetu</w:t>
      </w:r>
      <w:r w:rsidR="006D41CE">
        <w:rPr>
          <w:lang w:val="sr-Latn-CS"/>
        </w:rPr>
        <w:t xml:space="preserve">. </w:t>
      </w:r>
    </w:p>
    <w:p w14:paraId="64E1F28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6F3B69C3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207EE3DF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6D446ACD" w14:textId="401CC8A0" w:rsidR="002343C5" w:rsidRDefault="00623CD4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ReceByte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SAN-ReceByte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 xml:space="preserve">, </w:t>
      </w:r>
      <w:r w:rsidR="006631A4" w:rsidRPr="006631A4">
        <w:rPr>
          <w:lang w:val="sr-Latn-CS"/>
        </w:rPr>
        <w:t>V2</w:t>
      </w:r>
      <w:r w:rsidR="002343C5" w:rsidRPr="006631A4">
        <w:rPr>
          <w:lang w:val="sr-Latn-CS"/>
        </w:rPr>
        <w:t>.</w:t>
      </w:r>
      <w:r w:rsidR="002343C5" w:rsidRPr="006F61C6">
        <w:rPr>
          <w:lang w:val="sr-Latn-CS"/>
        </w:rPr>
        <w:t>0</w:t>
      </w:r>
      <w:r>
        <w:rPr>
          <w:lang w:val="sr-Latn-CS"/>
        </w:rPr>
        <w:t>, 2021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SANTim</w:t>
      </w:r>
      <w:r w:rsidR="002343C5" w:rsidRPr="006F61C6">
        <w:rPr>
          <w:lang w:val="sr-Latn-CS"/>
        </w:rPr>
        <w:t>.</w:t>
      </w:r>
    </w:p>
    <w:p w14:paraId="7AC52842" w14:textId="4A129A4F" w:rsidR="004655D4" w:rsidRPr="006F61C6" w:rsidRDefault="004655D4" w:rsidP="004655D4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ReceByte - Vizija sistema , SWE-ReceByte-02, </w:t>
      </w:r>
      <w:r w:rsidR="006631A4">
        <w:rPr>
          <w:lang w:val="sr-Latn-CS"/>
        </w:rPr>
        <w:t>V2</w:t>
      </w:r>
      <w:r>
        <w:rPr>
          <w:lang w:val="sr-Latn-CS"/>
        </w:rPr>
        <w:t xml:space="preserve">.0, </w:t>
      </w:r>
      <w:r w:rsidR="00A044AF">
        <w:rPr>
          <w:lang w:val="sr-Latn-CS"/>
        </w:rPr>
        <w:t>2021</w:t>
      </w:r>
      <w:r>
        <w:rPr>
          <w:lang w:val="sr-Latn-CS"/>
        </w:rPr>
        <w:t>, SANTim.</w:t>
      </w:r>
    </w:p>
    <w:p w14:paraId="1C8212EB" w14:textId="08AB3285" w:rsidR="00260B17" w:rsidRPr="006F61C6" w:rsidRDefault="00623CD4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ReceByte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 w:rsidRPr="006631A4">
        <w:rPr>
          <w:lang w:val="sr-Latn-CS"/>
        </w:rPr>
        <w:t>V1.0,</w:t>
      </w:r>
      <w:r w:rsidR="00490DC7">
        <w:rPr>
          <w:lang w:val="sr-Latn-CS"/>
        </w:rPr>
        <w:t xml:space="preserve"> </w:t>
      </w:r>
      <w:r>
        <w:rPr>
          <w:lang w:val="sr-Latn-CS"/>
        </w:rPr>
        <w:t>2021, SANTim</w:t>
      </w:r>
      <w:r w:rsidR="00260B17">
        <w:rPr>
          <w:lang w:val="sr-Latn-CS"/>
        </w:rPr>
        <w:t>.</w:t>
      </w:r>
    </w:p>
    <w:p w14:paraId="32E9A891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0A817B66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4B99056E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6DE8C3D7" w14:textId="77777777">
        <w:trPr>
          <w:jc w:val="center"/>
        </w:trPr>
        <w:tc>
          <w:tcPr>
            <w:tcW w:w="2160" w:type="dxa"/>
          </w:tcPr>
          <w:p w14:paraId="17D716E8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89B3A03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18357BA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0C78FB8A" w14:textId="77777777">
        <w:trPr>
          <w:jc w:val="center"/>
        </w:trPr>
        <w:tc>
          <w:tcPr>
            <w:tcW w:w="2160" w:type="dxa"/>
          </w:tcPr>
          <w:p w14:paraId="74185A0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49841B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06D53B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32F6999C" w14:textId="77777777">
        <w:trPr>
          <w:jc w:val="center"/>
        </w:trPr>
        <w:tc>
          <w:tcPr>
            <w:tcW w:w="2160" w:type="dxa"/>
          </w:tcPr>
          <w:p w14:paraId="2CE32A5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6B20A0C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70E477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00F562AD" w14:textId="77777777">
        <w:trPr>
          <w:jc w:val="center"/>
        </w:trPr>
        <w:tc>
          <w:tcPr>
            <w:tcW w:w="2160" w:type="dxa"/>
          </w:tcPr>
          <w:p w14:paraId="07E86A9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8F999B5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139FC29D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66225D74" w14:textId="77777777">
        <w:trPr>
          <w:jc w:val="center"/>
        </w:trPr>
        <w:tc>
          <w:tcPr>
            <w:tcW w:w="2160" w:type="dxa"/>
          </w:tcPr>
          <w:p w14:paraId="470CA88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49FAAB8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A0F831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1299C43A" w14:textId="77777777" w:rsidR="002343C5" w:rsidRPr="006F61C6" w:rsidRDefault="002343C5">
      <w:pPr>
        <w:pStyle w:val="BodyText"/>
        <w:rPr>
          <w:lang w:val="sr-Latn-CS"/>
        </w:rPr>
      </w:pPr>
    </w:p>
    <w:p w14:paraId="0F046720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4DDBEF00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92091C8" w14:textId="77777777">
        <w:trPr>
          <w:jc w:val="right"/>
        </w:trPr>
        <w:tc>
          <w:tcPr>
            <w:tcW w:w="1276" w:type="dxa"/>
          </w:tcPr>
          <w:p w14:paraId="517502A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6CD8B69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F965655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05F3C877" w14:textId="77777777">
        <w:trPr>
          <w:jc w:val="right"/>
        </w:trPr>
        <w:tc>
          <w:tcPr>
            <w:tcW w:w="1276" w:type="dxa"/>
          </w:tcPr>
          <w:p w14:paraId="6F82C3F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B4D5D3D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101850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5E9DA70D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FEB19E9" w14:textId="77777777">
        <w:trPr>
          <w:jc w:val="right"/>
        </w:trPr>
        <w:tc>
          <w:tcPr>
            <w:tcW w:w="1276" w:type="dxa"/>
          </w:tcPr>
          <w:p w14:paraId="340520F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052C988E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71AD63AA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09DC21D7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2DCA9BB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1742631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AD66B68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58B2FDE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4F761AA4" w14:textId="77777777">
        <w:trPr>
          <w:jc w:val="right"/>
        </w:trPr>
        <w:tc>
          <w:tcPr>
            <w:tcW w:w="1276" w:type="dxa"/>
          </w:tcPr>
          <w:p w14:paraId="454FEB47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6F446F7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0FDC8675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470B7119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C68357A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699461F3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147590FC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E61790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3B65923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0A40A697" w14:textId="77777777">
        <w:trPr>
          <w:jc w:val="right"/>
        </w:trPr>
        <w:tc>
          <w:tcPr>
            <w:tcW w:w="1276" w:type="dxa"/>
          </w:tcPr>
          <w:p w14:paraId="7FB04FA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7DC2125E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05B035B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4DC47149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136E624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61D77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1C9C836A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F2D8B6" w14:textId="77777777" w:rsidR="002343C5" w:rsidRPr="006F61C6" w:rsidRDefault="002343C5">
      <w:pPr>
        <w:pStyle w:val="BodyText"/>
        <w:rPr>
          <w:lang w:val="sr-Latn-CS"/>
        </w:rPr>
      </w:pPr>
    </w:p>
    <w:p w14:paraId="217D2D0A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72DECE7F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7F27F1BF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3C417531" w14:textId="11F3CE5A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623CD4">
        <w:rPr>
          <w:lang w:val="sr-Latn-CS"/>
        </w:rPr>
        <w:t>ReceByte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2E4E6EA5" w14:textId="6126A21B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623CD4">
        <w:rPr>
          <w:b/>
          <w:lang w:val="sr-Latn-CS"/>
        </w:rPr>
        <w:t>D03</w:t>
      </w:r>
      <w:r w:rsidRPr="004561C7">
        <w:rPr>
          <w:b/>
          <w:lang w:val="sr-Latn-CS"/>
        </w:rPr>
        <w:t>_Raspored_aktivnosti.mpp</w:t>
      </w:r>
    </w:p>
    <w:p w14:paraId="4FDC87BF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59327CF6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CC47D9B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CC0DA62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C7E9934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77A75EE5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054ED59" w14:textId="77777777">
        <w:tc>
          <w:tcPr>
            <w:tcW w:w="1350" w:type="dxa"/>
          </w:tcPr>
          <w:p w14:paraId="3995F8F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6C4568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2A21BC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0DDCFDA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B30D4E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0BAD90E4" w14:textId="77777777">
        <w:tc>
          <w:tcPr>
            <w:tcW w:w="1350" w:type="dxa"/>
          </w:tcPr>
          <w:p w14:paraId="6DAD6E45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16F8AC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3E4EF347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326275A5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294053DC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C5C199E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3DBFC216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38F0AC0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18EE51A4" w14:textId="77777777">
        <w:tc>
          <w:tcPr>
            <w:tcW w:w="1350" w:type="dxa"/>
          </w:tcPr>
          <w:p w14:paraId="1824E2A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43A34C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078DFF4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0963D5E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3B77EC55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EDDDB64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6BC4539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0660920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76ABA6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AFE193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1C2050D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C5BFEE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32612233" w14:textId="77777777">
        <w:tc>
          <w:tcPr>
            <w:tcW w:w="1350" w:type="dxa"/>
            <w:vMerge w:val="restart"/>
          </w:tcPr>
          <w:p w14:paraId="5EA27D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1900AC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4A50AC3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52CECAA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360704C6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6A86E2DC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68D76CC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ACA7C5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76F22A76" w14:textId="77777777">
        <w:tc>
          <w:tcPr>
            <w:tcW w:w="1350" w:type="dxa"/>
            <w:vMerge/>
          </w:tcPr>
          <w:p w14:paraId="0FB7827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7927241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04ECB55E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6B5F07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4C81CB99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3A0A6C2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4CB19DC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315595F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BD8D949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75A8AC3F" w14:textId="77777777">
        <w:tc>
          <w:tcPr>
            <w:tcW w:w="1350" w:type="dxa"/>
          </w:tcPr>
          <w:p w14:paraId="24A7132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2695F43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5614E735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F5FF793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1FC39945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0562CB0E" w14:textId="77777777" w:rsidR="002343C5" w:rsidRPr="006F61C6" w:rsidRDefault="002343C5">
      <w:pPr>
        <w:pStyle w:val="BodyText"/>
        <w:rPr>
          <w:lang w:val="sr-Latn-CS"/>
        </w:rPr>
      </w:pPr>
    </w:p>
    <w:p w14:paraId="302230F5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606F83FB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641024FF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7DBDECB6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396A1B44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42CC9A7B" w14:textId="6D3B7CCE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</w:t>
      </w:r>
      <w:bookmarkStart w:id="9" w:name="_GoBack"/>
      <w:bookmarkEnd w:id="9"/>
      <w:r>
        <w:rPr>
          <w:lang w:val="sr-Latn-CS"/>
        </w:rPr>
        <w:t>:</w:t>
      </w:r>
    </w:p>
    <w:p w14:paraId="1E2FEEB6" w14:textId="4596FE0A" w:rsidR="00F35CA2" w:rsidRDefault="00F35CA2">
      <w:pPr>
        <w:pStyle w:val="BodyText"/>
        <w:rPr>
          <w:lang w:val="sr-Latn-CS"/>
        </w:rPr>
      </w:pPr>
    </w:p>
    <w:p w14:paraId="4C9C9FB2" w14:textId="5CA4B75F" w:rsidR="00F35CA2" w:rsidRDefault="009A1394">
      <w:pPr>
        <w:pStyle w:val="BodyText"/>
        <w:rPr>
          <w:lang w:val="sr-Latn-C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AAA7B6" wp14:editId="5584A46C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1988820" cy="388620"/>
                <wp:effectExtent l="0" t="0" r="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09574" w14:textId="4913EC61" w:rsidR="00F35CA2" w:rsidRPr="00F35CA2" w:rsidRDefault="00F35CA2" w:rsidP="00F35CA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Pr="00F35CA2">
                              <w:rPr>
                                <w:sz w:val="36"/>
                                <w:szCs w:val="36"/>
                              </w:rPr>
                              <w:t>ReceByte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AA7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9.35pt;width:156.6pt;height:30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" stroked="f">
                <v:textbox>
                  <w:txbxContent>
                    <w:p w14:paraId="7EF09574" w14:textId="4913EC61" w:rsidR="00F35CA2" w:rsidRPr="00F35CA2" w:rsidRDefault="00F35CA2" w:rsidP="00F35CA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</w:t>
                      </w:r>
                      <w:r w:rsidRPr="00F35CA2">
                        <w:rPr>
                          <w:sz w:val="36"/>
                          <w:szCs w:val="36"/>
                        </w:rPr>
                        <w:t>ReceByte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E7876F" w14:textId="20A079D0" w:rsidR="00F35CA2" w:rsidRDefault="00F35CA2" w:rsidP="00C4723D">
      <w:pPr>
        <w:pStyle w:val="BodyText"/>
        <w:jc w:val="center"/>
        <w:rPr>
          <w:lang w:val="sr-Latn-CS"/>
        </w:rPr>
      </w:pPr>
      <w:r>
        <w:rPr>
          <w:lang w:val="sr-Latn-CS"/>
        </w:rPr>
        <w:t xml:space="preserve"> </w:t>
      </w:r>
    </w:p>
    <w:p w14:paraId="34CE0A41" w14:textId="7099E622" w:rsidR="00C4723D" w:rsidRDefault="001D074B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D07FB7F" wp14:editId="55D1E66E">
            <wp:extent cx="4130040" cy="237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" t="906" r="83025" b="78886"/>
                    <a:stretch/>
                  </pic:blipFill>
                  <pic:spPr bwMode="auto">
                    <a:xfrm>
                      <a:off x="0" y="0"/>
                      <a:ext cx="4162144" cy="2395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E2EC7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14:paraId="3DC86F0C" w14:textId="02AFA4A6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</w:t>
      </w:r>
      <w:r w:rsidR="00F778B6">
        <w:rPr>
          <w:lang w:val="sr-Latn-CS"/>
        </w:rPr>
        <w:t>oji će razvijati projekat ReceByte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4086990F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14:paraId="776A0FE5" w14:textId="094D2B7F" w:rsidR="002343C5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708A6CBE" w14:textId="54A10631" w:rsidR="006631A4" w:rsidRPr="006631A4" w:rsidRDefault="006631A4" w:rsidP="006631A4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: Bootstrap, AngularJS</w:t>
      </w:r>
    </w:p>
    <w:p w14:paraId="74A06BDF" w14:textId="1A898A6E" w:rsidR="002343C5" w:rsidRPr="006631A4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6631A4">
        <w:rPr>
          <w:lang w:val="sr-Latn-CS"/>
        </w:rPr>
        <w:t xml:space="preserve">Upoznavanje sa </w:t>
      </w:r>
      <w:r w:rsidR="006631A4" w:rsidRPr="006631A4">
        <w:rPr>
          <w:i/>
          <w:lang w:val="sr-Latn-CS"/>
        </w:rPr>
        <w:t>NET stack-om</w:t>
      </w:r>
    </w:p>
    <w:p w14:paraId="2E23FDDC" w14:textId="77777777"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67AD032B" w14:textId="1C1F2D14" w:rsidR="006C32CB" w:rsidRPr="006C32CB" w:rsidRDefault="00422B0E" w:rsidP="006C32CB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14:paraId="04BCD4E9" w14:textId="73234691" w:rsidR="006C32CB" w:rsidRPr="006C32CB" w:rsidRDefault="006C32CB">
      <w:pPr>
        <w:pStyle w:val="BodyText"/>
        <w:rPr>
          <w:lang w:val="sr-Latn-CS"/>
        </w:rPr>
      </w:pPr>
      <w:r>
        <w:rPr>
          <w:lang w:val="sr-Latn-CS"/>
        </w:rPr>
        <w:t>ReceByte</w:t>
      </w:r>
      <w:r w:rsidRPr="006C32CB">
        <w:rPr>
          <w:lang w:val="sr-Latn-CS"/>
        </w:rPr>
        <w:t xml:space="preserve"> aplikacija je studentski projekat, pa nije potrebno izdvajati novčana sredstva za izradu i održavanje ovog sistema.</w:t>
      </w:r>
    </w:p>
    <w:sectPr w:rsidR="006C32CB" w:rsidRPr="006C32CB" w:rsidSect="005A3FD1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E3A95" w14:textId="77777777" w:rsidR="001D5622" w:rsidRDefault="001D5622">
      <w:r>
        <w:separator/>
      </w:r>
    </w:p>
  </w:endnote>
  <w:endnote w:type="continuationSeparator" w:id="0">
    <w:p w14:paraId="0DC24B84" w14:textId="77777777" w:rsidR="001D5622" w:rsidRDefault="001D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6542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5DBB86B9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101B0DB" w14:textId="707F95AB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</w:t>
          </w:r>
          <w:r w:rsidR="00CC392D">
            <w:rPr>
              <w:lang w:val="sr-Latn-CS"/>
            </w:rPr>
            <w:t>SANTim</w:t>
          </w:r>
          <w:r w:rsidRPr="006D0694">
            <w:rPr>
              <w:lang w:val="sr-Latn-CS"/>
            </w:rPr>
            <w:t xml:space="preserve">, </w:t>
          </w:r>
          <w:r w:rsidR="00CC392D">
            <w:rPr>
              <w:lang w:val="sr-Latn-CS"/>
            </w:rPr>
            <w:t>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0895E4C6" w14:textId="2236ED72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00A78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NUMPAGES  \* MERGEFORMAT">
            <w:r w:rsidR="00200A78" w:rsidRPr="00200A78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14:paraId="49E398E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1E394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D1D3A" w14:textId="77777777" w:rsidR="001D5622" w:rsidRDefault="001D5622">
      <w:r>
        <w:separator/>
      </w:r>
    </w:p>
  </w:footnote>
  <w:footnote w:type="continuationSeparator" w:id="0">
    <w:p w14:paraId="56816B55" w14:textId="77777777" w:rsidR="001D5622" w:rsidRDefault="001D5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B00AE" w14:textId="77777777" w:rsidR="002343C5" w:rsidRDefault="002343C5">
    <w:pPr>
      <w:rPr>
        <w:sz w:val="24"/>
      </w:rPr>
    </w:pPr>
  </w:p>
  <w:p w14:paraId="42C6D796" w14:textId="77777777" w:rsidR="002343C5" w:rsidRDefault="002343C5">
    <w:pPr>
      <w:pBdr>
        <w:top w:val="single" w:sz="6" w:space="1" w:color="auto"/>
      </w:pBdr>
      <w:rPr>
        <w:sz w:val="24"/>
      </w:rPr>
    </w:pPr>
  </w:p>
  <w:p w14:paraId="0C528934" w14:textId="60A97ABB" w:rsidR="002343C5" w:rsidRPr="006F61C6" w:rsidRDefault="00497EAF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SANTim</w:t>
    </w:r>
  </w:p>
  <w:p w14:paraId="6E1831B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4E11D2A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565E51A" w14:textId="77777777">
      <w:tc>
        <w:tcPr>
          <w:tcW w:w="6379" w:type="dxa"/>
        </w:tcPr>
        <w:p w14:paraId="2FD056B1" w14:textId="0E107425" w:rsidR="002343C5" w:rsidRPr="006D0694" w:rsidRDefault="00497EAF">
          <w:pPr>
            <w:rPr>
              <w:lang w:val="sr-Latn-CS"/>
            </w:rPr>
          </w:pPr>
          <w:r>
            <w:rPr>
              <w:lang w:val="sr-Latn-CS"/>
            </w:rPr>
            <w:t>ReceByte</w:t>
          </w:r>
        </w:p>
      </w:tc>
      <w:tc>
        <w:tcPr>
          <w:tcW w:w="2870" w:type="dxa"/>
        </w:tcPr>
        <w:p w14:paraId="06F89D34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4D8CFB0E" w14:textId="77777777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1FAF3CE0" w14:textId="2EF04627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497EAF">
            <w:rPr>
              <w:lang w:val="sr-Latn-CS"/>
            </w:rPr>
            <w:t>18.03.2021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6D40021E" w14:textId="77777777">
      <w:tc>
        <w:tcPr>
          <w:tcW w:w="9249" w:type="dxa"/>
          <w:gridSpan w:val="2"/>
        </w:tcPr>
        <w:p w14:paraId="4D7B4470" w14:textId="2E297789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497EAF">
            <w:rPr>
              <w:lang w:val="sr-Latn-CS"/>
            </w:rPr>
            <w:t>ReceByte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497EAF">
            <w:rPr>
              <w:lang w:val="sr-Latn-CS"/>
            </w:rPr>
            <w:t>3</w:t>
          </w:r>
        </w:p>
      </w:tc>
    </w:tr>
  </w:tbl>
  <w:p w14:paraId="384BA73E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26E5D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6"/>
    <w:rsid w:val="000012A9"/>
    <w:rsid w:val="00086F8F"/>
    <w:rsid w:val="000F5EE8"/>
    <w:rsid w:val="00103833"/>
    <w:rsid w:val="00151CDF"/>
    <w:rsid w:val="00157DAE"/>
    <w:rsid w:val="001B128E"/>
    <w:rsid w:val="001D074B"/>
    <w:rsid w:val="001D5622"/>
    <w:rsid w:val="001F6798"/>
    <w:rsid w:val="00200A7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655D4"/>
    <w:rsid w:val="00490DC7"/>
    <w:rsid w:val="00495821"/>
    <w:rsid w:val="00497EAF"/>
    <w:rsid w:val="004A22E8"/>
    <w:rsid w:val="004D16ED"/>
    <w:rsid w:val="00525A35"/>
    <w:rsid w:val="0053248E"/>
    <w:rsid w:val="005430FA"/>
    <w:rsid w:val="00555767"/>
    <w:rsid w:val="00574004"/>
    <w:rsid w:val="005A3FD1"/>
    <w:rsid w:val="005F3958"/>
    <w:rsid w:val="00614EF5"/>
    <w:rsid w:val="00623CD4"/>
    <w:rsid w:val="006631A4"/>
    <w:rsid w:val="006776CF"/>
    <w:rsid w:val="006C32CB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9A1394"/>
    <w:rsid w:val="00A044AF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392D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F334DC"/>
    <w:rsid w:val="00F35CA2"/>
    <w:rsid w:val="00F62203"/>
    <w:rsid w:val="00F778B6"/>
    <w:rsid w:val="00FD0ACA"/>
    <w:rsid w:val="3BCC5733"/>
    <w:rsid w:val="44C5C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BECA8"/>
  <w15:docId w15:val="{45C036A2-DDE6-46C0-861C-255F0981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TitleChar">
    <w:name w:val="Title Char"/>
    <w:basedOn w:val="DefaultParagraphFont"/>
    <w:link w:val="Title"/>
    <w:rsid w:val="00497EAF"/>
    <w:rPr>
      <w:rFonts w:ascii="Arial" w:hAnsi="Arial"/>
      <w:b/>
      <w:sz w:val="36"/>
      <w:lang w:eastAsia="sr-Latn-CS"/>
    </w:rPr>
  </w:style>
  <w:style w:type="character" w:styleId="CommentReference">
    <w:name w:val="annotation reference"/>
    <w:basedOn w:val="DefaultParagraphFont"/>
    <w:semiHidden/>
    <w:unhideWhenUsed/>
    <w:rsid w:val="00F35CA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35CA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F35CA2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35C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35CA2"/>
    <w:rPr>
      <w:b/>
      <w:bCs/>
      <w:lang w:eastAsia="sr-Latn-CS"/>
    </w:rPr>
  </w:style>
  <w:style w:type="paragraph" w:styleId="BalloonText">
    <w:name w:val="Balloon Text"/>
    <w:basedOn w:val="Normal"/>
    <w:link w:val="BalloonTextChar"/>
    <w:semiHidden/>
    <w:unhideWhenUsed/>
    <w:rsid w:val="00F35C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35CA2"/>
    <w:rPr>
      <w:rFonts w:ascii="Segoe UI" w:hAnsi="Segoe UI" w:cs="Segoe UI"/>
      <w:sz w:val="18"/>
      <w:szCs w:val="18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2320430F7BDC4D95EEC7F3A76C383D" ma:contentTypeVersion="3" ma:contentTypeDescription="Kreiraj novi dokument." ma:contentTypeScope="" ma:versionID="a087ec8cab6e3a6767d4a9b7bfe4be79">
  <xsd:schema xmlns:xsd="http://www.w3.org/2001/XMLSchema" xmlns:xs="http://www.w3.org/2001/XMLSchema" xmlns:p="http://schemas.microsoft.com/office/2006/metadata/properties" xmlns:ns2="0cdab69e-a588-42a8-9d13-a8260772f949" targetNamespace="http://schemas.microsoft.com/office/2006/metadata/properties" ma:root="true" ma:fieldsID="59e7298fd4b9bbd2d815c02a468184a0" ns2:_="">
    <xsd:import namespace="0cdab69e-a588-42a8-9d13-a8260772f9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ab69e-a588-42a8-9d13-a826077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61AD60-2C8F-44F8-A80E-8AC97667B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F04ED1-86E0-4EF0-89C3-FE057ABBE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ab69e-a588-42a8-9d13-a8260772f9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0FDDFF-E4A2-4E64-BF75-675B6A98AB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0</TotalTime>
  <Pages>7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Natalija Pavlovic</cp:lastModifiedBy>
  <cp:revision>3</cp:revision>
  <cp:lastPrinted>1999-04-23T13:49:00Z</cp:lastPrinted>
  <dcterms:created xsi:type="dcterms:W3CDTF">2021-03-19T14:53:00Z</dcterms:created>
  <dcterms:modified xsi:type="dcterms:W3CDTF">2021-04-13T20:50:00Z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0x010100E02320430F7BDC4D95EEC7F3A76C383D</vt:lpwstr>
  </property>
</Properties>
</file>