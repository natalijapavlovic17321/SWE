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3F0F7" w14:textId="115BB183" w:rsidR="003372D3" w:rsidRPr="003372D3" w:rsidRDefault="00AA172C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ReceByte</w:t>
      </w:r>
    </w:p>
    <w:p w14:paraId="590FF704" w14:textId="2C769E63" w:rsidR="003372D3" w:rsidRPr="00AA172C" w:rsidRDefault="00AA172C" w:rsidP="003372D3">
      <w:pPr>
        <w:pStyle w:val="Title"/>
        <w:jc w:val="right"/>
        <w:rPr>
          <w:lang w:val="sr-Latn-RS"/>
        </w:rPr>
      </w:pPr>
      <w:r>
        <w:rPr>
          <w:lang w:val="sr-Latn-CS"/>
        </w:rPr>
        <w:t>Personalizovani recepti za vas fri</w:t>
      </w:r>
      <w:r>
        <w:rPr>
          <w:lang w:val="sr-Latn-RS"/>
        </w:rPr>
        <w:t>žider</w:t>
      </w:r>
    </w:p>
    <w:p w14:paraId="548432A3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E977D6A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44B3426B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2C07E6E7" w14:textId="3FFAE18B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370ED8">
        <w:rPr>
          <w:sz w:val="28"/>
          <w:lang w:val="sr-Latn-CS"/>
        </w:rPr>
        <w:t xml:space="preserve"> </w:t>
      </w:r>
      <w:r w:rsidR="00492A9C">
        <w:rPr>
          <w:sz w:val="28"/>
          <w:lang w:val="sr-Latn-CS"/>
        </w:rPr>
        <w:t>3</w:t>
      </w:r>
      <w:r w:rsidR="00206E1F" w:rsidRPr="003372D3">
        <w:rPr>
          <w:sz w:val="28"/>
          <w:lang w:val="sr-Latn-CS"/>
        </w:rPr>
        <w:t>.0</w:t>
      </w:r>
    </w:p>
    <w:p w14:paraId="4631F233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52576E8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45054FE1" w14:textId="77777777" w:rsidTr="004D5B40">
        <w:tc>
          <w:tcPr>
            <w:tcW w:w="2304" w:type="dxa"/>
          </w:tcPr>
          <w:p w14:paraId="094F56B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3BF237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6C07CC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17F8B0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36557A3C" w14:textId="77777777" w:rsidTr="004D5B40">
        <w:tc>
          <w:tcPr>
            <w:tcW w:w="2304" w:type="dxa"/>
          </w:tcPr>
          <w:p w14:paraId="77D63763" w14:textId="75A030D9" w:rsidR="003372D3" w:rsidRPr="003372D3" w:rsidRDefault="00781BA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09.03.2021</w:t>
            </w:r>
          </w:p>
        </w:tc>
        <w:tc>
          <w:tcPr>
            <w:tcW w:w="1152" w:type="dxa"/>
          </w:tcPr>
          <w:p w14:paraId="7017CA32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BB4DC78" w14:textId="3D42EB17" w:rsidR="003372D3" w:rsidRPr="003372D3" w:rsidRDefault="00781BA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47ACE9F" w14:textId="1251C7C9" w:rsidR="003372D3" w:rsidRPr="003372D3" w:rsidRDefault="00781BA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  <w:tr w:rsidR="003372D3" w:rsidRPr="003372D3" w14:paraId="29EC1724" w14:textId="77777777" w:rsidTr="004D5B40">
        <w:tc>
          <w:tcPr>
            <w:tcW w:w="2304" w:type="dxa"/>
          </w:tcPr>
          <w:p w14:paraId="083F2CC9" w14:textId="088723C7" w:rsidR="003372D3" w:rsidRPr="003372D3" w:rsidRDefault="00781BA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12.03.2021</w:t>
            </w:r>
          </w:p>
        </w:tc>
        <w:tc>
          <w:tcPr>
            <w:tcW w:w="1152" w:type="dxa"/>
          </w:tcPr>
          <w:p w14:paraId="7AA5DE74" w14:textId="46E6CC27" w:rsidR="003372D3" w:rsidRPr="003372D3" w:rsidRDefault="00781BA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14:paraId="4853F443" w14:textId="40F27E8C" w:rsidR="003372D3" w:rsidRPr="003372D3" w:rsidRDefault="00781BA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verzija</w:t>
            </w:r>
          </w:p>
        </w:tc>
        <w:tc>
          <w:tcPr>
            <w:tcW w:w="2304" w:type="dxa"/>
          </w:tcPr>
          <w:p w14:paraId="57CE8C60" w14:textId="4048FDC5" w:rsidR="003372D3" w:rsidRPr="003372D3" w:rsidRDefault="00781BA5" w:rsidP="00781BA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  <w:tr w:rsidR="003372D3" w:rsidRPr="003372D3" w14:paraId="6213BD63" w14:textId="77777777" w:rsidTr="004D5B40">
        <w:tc>
          <w:tcPr>
            <w:tcW w:w="2304" w:type="dxa"/>
          </w:tcPr>
          <w:p w14:paraId="614098DE" w14:textId="15504DDC" w:rsidR="003372D3" w:rsidRPr="003372D3" w:rsidRDefault="003B723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13.03.2021</w:t>
            </w:r>
          </w:p>
        </w:tc>
        <w:tc>
          <w:tcPr>
            <w:tcW w:w="1152" w:type="dxa"/>
          </w:tcPr>
          <w:p w14:paraId="06355FDB" w14:textId="694D6915" w:rsidR="003372D3" w:rsidRPr="003372D3" w:rsidRDefault="003B723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14:paraId="48AB1AEB" w14:textId="27B5153D" w:rsidR="003372D3" w:rsidRPr="003372D3" w:rsidRDefault="003B723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67347259" w14:textId="5FFED2AE" w:rsidR="003372D3" w:rsidRPr="003372D3" w:rsidRDefault="003B723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  <w:tr w:rsidR="003372D3" w:rsidRPr="003372D3" w14:paraId="7060D5C3" w14:textId="77777777" w:rsidTr="004D5B40">
        <w:tc>
          <w:tcPr>
            <w:tcW w:w="2304" w:type="dxa"/>
          </w:tcPr>
          <w:p w14:paraId="2A555EE0" w14:textId="54139262" w:rsidR="003372D3" w:rsidRPr="003372D3" w:rsidRDefault="00492A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04.04.2021</w:t>
            </w:r>
          </w:p>
        </w:tc>
        <w:tc>
          <w:tcPr>
            <w:tcW w:w="1152" w:type="dxa"/>
          </w:tcPr>
          <w:p w14:paraId="28257E09" w14:textId="5C6C808B" w:rsidR="003372D3" w:rsidRPr="003372D3" w:rsidRDefault="00492A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3.0</w:t>
            </w:r>
          </w:p>
        </w:tc>
        <w:tc>
          <w:tcPr>
            <w:tcW w:w="3744" w:type="dxa"/>
          </w:tcPr>
          <w:p w14:paraId="4160DDC3" w14:textId="5706570F" w:rsidR="003372D3" w:rsidRPr="003372D3" w:rsidRDefault="00492A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Dodavanje funkcionalnosti</w:t>
            </w:r>
          </w:p>
        </w:tc>
        <w:tc>
          <w:tcPr>
            <w:tcW w:w="2304" w:type="dxa"/>
          </w:tcPr>
          <w:p w14:paraId="3C28480C" w14:textId="731BBD3D" w:rsidR="003372D3" w:rsidRPr="003372D3" w:rsidRDefault="00492A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  <w:tr w:rsidR="004D5B40" w:rsidRPr="003372D3" w14:paraId="74D53596" w14:textId="77777777" w:rsidTr="004D5B4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989C5" w14:textId="33293BBE" w:rsidR="004D5B40" w:rsidRPr="003372D3" w:rsidRDefault="004D5B40" w:rsidP="004C6E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21.06.2021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75184" w14:textId="771B159B" w:rsidR="004D5B40" w:rsidRPr="003372D3" w:rsidRDefault="004D5B40" w:rsidP="004C6E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4.0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EEDAD" w14:textId="0046A636" w:rsidR="004D5B40" w:rsidRPr="003372D3" w:rsidRDefault="004D5B40" w:rsidP="004C6E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Prepravka funkcionalnosti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0CC95" w14:textId="77777777" w:rsidR="004D5B40" w:rsidRPr="003372D3" w:rsidRDefault="004D5B40" w:rsidP="004C6E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</w:tbl>
    <w:p w14:paraId="4DF59F23" w14:textId="77777777" w:rsidR="00206E1F" w:rsidRPr="003372D3" w:rsidRDefault="00206E1F">
      <w:pPr>
        <w:rPr>
          <w:lang w:val="sr-Latn-CS"/>
        </w:rPr>
      </w:pPr>
    </w:p>
    <w:p w14:paraId="62E6E0F2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D53ADD4" w14:textId="6ECA3E02" w:rsidR="00FA1464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bookmarkStart w:id="0" w:name="_GoBack"/>
      <w:bookmarkEnd w:id="0"/>
      <w:r w:rsidR="00FA1464" w:rsidRPr="00452DA0">
        <w:rPr>
          <w:noProof/>
          <w:lang w:val="sr-Latn-CS"/>
        </w:rPr>
        <w:t>1.</w:t>
      </w:r>
      <w:r w:rsidR="00FA1464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FA1464" w:rsidRPr="00452DA0">
        <w:rPr>
          <w:noProof/>
          <w:lang w:val="sr-Latn-CS"/>
        </w:rPr>
        <w:t>Cilj dokumenta</w:t>
      </w:r>
      <w:r w:rsidR="00FA1464">
        <w:rPr>
          <w:noProof/>
        </w:rPr>
        <w:tab/>
      </w:r>
      <w:r w:rsidR="00FA1464">
        <w:rPr>
          <w:noProof/>
        </w:rPr>
        <w:fldChar w:fldCharType="begin"/>
      </w:r>
      <w:r w:rsidR="00FA1464">
        <w:rPr>
          <w:noProof/>
        </w:rPr>
        <w:instrText xml:space="preserve"> PAGEREF _Toc75190426 \h </w:instrText>
      </w:r>
      <w:r w:rsidR="00FA1464">
        <w:rPr>
          <w:noProof/>
        </w:rPr>
      </w:r>
      <w:r w:rsidR="00FA1464">
        <w:rPr>
          <w:noProof/>
        </w:rPr>
        <w:fldChar w:fldCharType="separate"/>
      </w:r>
      <w:r w:rsidR="00FA1464">
        <w:rPr>
          <w:noProof/>
        </w:rPr>
        <w:t>5</w:t>
      </w:r>
      <w:r w:rsidR="00FA1464">
        <w:rPr>
          <w:noProof/>
        </w:rPr>
        <w:fldChar w:fldCharType="end"/>
      </w:r>
    </w:p>
    <w:p w14:paraId="1E407BC1" w14:textId="44DF5187" w:rsidR="00FA1464" w:rsidRDefault="00FA14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D85782" w14:textId="3215DA53" w:rsidR="00FA1464" w:rsidRDefault="00FA14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A1D923" w14:textId="341DE53F" w:rsidR="00FA1464" w:rsidRDefault="00FA14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13F56D" w14:textId="1365969F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BB04AF" w14:textId="10DE9353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AF55E2" w14:textId="5FE1BFF8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7EB4AA" w14:textId="17E75AD0" w:rsidR="00FA1464" w:rsidRDefault="00FA14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E5B772" w14:textId="5B606119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BB7A82" w14:textId="2E1A20EC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57D539" w14:textId="124421FD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9BB942" w14:textId="4BF3E4DD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1EF2BE" w14:textId="6EA3F332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532DBA" w14:textId="476FFA81" w:rsidR="00FA1464" w:rsidRDefault="00FA14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0E1615" w14:textId="70153604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71F17A" w14:textId="40F979E0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49CAF5" w14:textId="62623FE8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FBF9BC" w14:textId="40A3CCA0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A88E3E" w14:textId="0F3AB3AD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65BE8F" w14:textId="32A63D4D" w:rsidR="00FA1464" w:rsidRDefault="00FA14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color w:val="000000" w:themeColor="text1"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4C4C37" w14:textId="69872D62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color w:val="000000" w:themeColor="text1"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color w:val="000000" w:themeColor="text1"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14B2C6" w14:textId="68E2BD92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color w:val="000000" w:themeColor="text1"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color w:val="000000" w:themeColor="text1"/>
          <w:lang w:val="sr-Latn-CS"/>
        </w:rPr>
        <w:t>Unos, prikaz i ažuriranje osnovnih podataka o receptima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1B12C5" w14:textId="424D09C6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color w:val="000000" w:themeColor="text1"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color w:val="000000" w:themeColor="text1"/>
          <w:lang w:val="sr-Latn-CS"/>
        </w:rPr>
        <w:t>Unos, prikaz i ažuriranje podataka o virtuelnom frižideru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ABFC4A" w14:textId="081BF298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color w:val="000000" w:themeColor="text1"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color w:val="000000" w:themeColor="text1"/>
          <w:lang w:val="sr-Latn-CS"/>
        </w:rPr>
        <w:t>Registrovanje na sajt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FA6BDE" w14:textId="42C939D2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color w:val="000000" w:themeColor="text1"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color w:val="000000" w:themeColor="text1"/>
          <w:lang w:val="sr-Latn-CS"/>
        </w:rPr>
        <w:t>Č</w:t>
      </w:r>
      <w:r w:rsidRPr="00452DA0">
        <w:rPr>
          <w:noProof/>
          <w:color w:val="000000" w:themeColor="text1"/>
          <w:lang w:val="sr-Latn-RS"/>
        </w:rPr>
        <w:t>uvanje recepata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008D3FB" w14:textId="4D3965AD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color w:val="000000" w:themeColor="text1"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color w:val="000000" w:themeColor="text1"/>
          <w:lang w:val="sr-Latn-CS"/>
        </w:rPr>
        <w:t>Unos, prikaz i ažuriranje podataka o ocenama i komentarima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B8FDBB" w14:textId="480FC779" w:rsidR="00FA1464" w:rsidRDefault="00FA14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color w:val="000000" w:themeColor="text1"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color w:val="000000" w:themeColor="text1"/>
          <w:lang w:val="sr-Latn-CS"/>
        </w:rPr>
        <w:t>Pretraga recepata na osnovu sadržaja virtuelnog frižidera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EAB598" w14:textId="6F5E7109" w:rsidR="00FA1464" w:rsidRDefault="00FA14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4546B6" w14:textId="29F4039D" w:rsidR="00FA1464" w:rsidRDefault="00FA14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B67A53" w14:textId="2ACC8718" w:rsidR="00FA1464" w:rsidRDefault="00FA146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7FA38E" w14:textId="0A1800D2" w:rsidR="00FA1464" w:rsidRDefault="00FA146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B283E3" w14:textId="50A38B16" w:rsidR="00FA1464" w:rsidRDefault="00FA14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7A5457" w14:textId="766C2EA0" w:rsidR="00FA1464" w:rsidRDefault="00FA14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023BEA" w14:textId="2329913C" w:rsidR="00FA1464" w:rsidRDefault="00FA14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C13D39" w14:textId="260FCB77" w:rsidR="00FA1464" w:rsidRDefault="00FA14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569CE9" w14:textId="7C0E1810" w:rsidR="00FA1464" w:rsidRDefault="00FA146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CE4B05" w14:textId="5F0FBA03" w:rsidR="00FA1464" w:rsidRDefault="00FA14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20D761" w14:textId="5D112B45" w:rsidR="00FA1464" w:rsidRDefault="00FA14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lastRenderedPageBreak/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i/>
          <w:iCs/>
          <w:noProof/>
          <w:lang w:val="sr-Latn-CS"/>
        </w:rPr>
        <w:t>Online</w:t>
      </w:r>
      <w:r w:rsidRPr="00452DA0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F398E7" w14:textId="082EE392" w:rsidR="00FA1464" w:rsidRDefault="00FA14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3DA8A3" w14:textId="367D9CFF" w:rsidR="00FA1464" w:rsidRDefault="00FA14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52DA0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52DA0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93BD2A" w14:textId="7233EE8E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4DCCDE5B" w14:textId="77777777" w:rsidR="00206E1F" w:rsidRPr="003372D3" w:rsidRDefault="003372D3">
      <w:pPr>
        <w:pStyle w:val="Heading1"/>
        <w:rPr>
          <w:lang w:val="sr-Latn-CS"/>
        </w:rPr>
      </w:pPr>
      <w:bookmarkStart w:id="1" w:name="_Toc7519042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477B2AB1" w14:textId="7CED7CC2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AA172C">
        <w:rPr>
          <w:lang w:val="sr-Latn-CS"/>
        </w:rPr>
        <w:t xml:space="preserve">ReceByte aplikacije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14:paraId="5B2195C6" w14:textId="77777777" w:rsidR="00206E1F" w:rsidRPr="003372D3" w:rsidRDefault="003372D3">
      <w:pPr>
        <w:pStyle w:val="Heading1"/>
        <w:rPr>
          <w:lang w:val="sr-Latn-CS"/>
        </w:rPr>
      </w:pPr>
      <w:bookmarkStart w:id="2" w:name="_Toc7519042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327BC617" w14:textId="3DC72DAA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AA172C">
        <w:rPr>
          <w:lang w:val="sr-Latn-CS"/>
        </w:rPr>
        <w:t xml:space="preserve">ReceByte aplikaciju </w:t>
      </w:r>
      <w:r>
        <w:rPr>
          <w:lang w:val="sr-Latn-CS"/>
        </w:rPr>
        <w:t>koj</w:t>
      </w:r>
      <w:r w:rsidR="00AA172C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AA172C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AA172C">
        <w:rPr>
          <w:lang w:val="sr-Latn-CS"/>
        </w:rPr>
        <w:t>SANTima</w:t>
      </w:r>
      <w:r>
        <w:rPr>
          <w:lang w:val="sr-Latn-CS"/>
        </w:rPr>
        <w:t xml:space="preserve">. </w:t>
      </w:r>
      <w:r w:rsidR="00DE518F">
        <w:rPr>
          <w:lang w:val="sr-Latn-CS"/>
        </w:rPr>
        <w:t xml:space="preserve">Namena </w:t>
      </w:r>
      <w:r w:rsidR="00AA172C">
        <w:rPr>
          <w:lang w:val="sr-Latn-CS"/>
        </w:rPr>
        <w:t>aplikacije je pretraživanje i dodavanje recepata</w:t>
      </w:r>
      <w:r w:rsidR="00DE518F">
        <w:rPr>
          <w:lang w:val="sr-Latn-CS"/>
        </w:rPr>
        <w:t>.</w:t>
      </w:r>
    </w:p>
    <w:p w14:paraId="516B2F2E" w14:textId="77777777" w:rsidR="00206E1F" w:rsidRPr="003372D3" w:rsidRDefault="003372D3">
      <w:pPr>
        <w:pStyle w:val="Heading1"/>
        <w:rPr>
          <w:lang w:val="sr-Latn-CS"/>
        </w:rPr>
      </w:pPr>
      <w:bookmarkStart w:id="3" w:name="_Toc75190428"/>
      <w:r>
        <w:rPr>
          <w:lang w:val="sr-Latn-CS"/>
        </w:rPr>
        <w:t>Reference</w:t>
      </w:r>
      <w:bookmarkEnd w:id="3"/>
    </w:p>
    <w:p w14:paraId="17FDD4D9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7FDB5A33" w14:textId="2FC14E30" w:rsidR="00DE518F" w:rsidRDefault="00AA172C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ReceByte </w:t>
      </w:r>
      <w:r w:rsidR="00DE518F">
        <w:rPr>
          <w:lang w:val="sr-Latn-CS"/>
        </w:rPr>
        <w:t>– Predlog projekta</w:t>
      </w:r>
      <w:r w:rsidR="009A6C1D">
        <w:rPr>
          <w:lang w:val="sr-Latn-CS"/>
        </w:rPr>
        <w:t xml:space="preserve">, SANTim </w:t>
      </w:r>
      <w:r w:rsidR="00DE518F">
        <w:rPr>
          <w:lang w:val="sr-Latn-CS"/>
        </w:rPr>
        <w:t>-</w:t>
      </w:r>
      <w:r w:rsidRPr="00AA172C">
        <w:rPr>
          <w:lang w:val="sr-Latn-CS"/>
        </w:rPr>
        <w:t xml:space="preserve"> </w:t>
      </w:r>
      <w:r>
        <w:rPr>
          <w:lang w:val="sr-Latn-CS"/>
        </w:rPr>
        <w:t xml:space="preserve">ReceByte 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</w:t>
      </w:r>
      <w:r>
        <w:rPr>
          <w:lang w:val="sr-Latn-CS"/>
        </w:rPr>
        <w:t>2</w:t>
      </w:r>
      <w:r w:rsidR="00DE518F" w:rsidRPr="006F61C6">
        <w:rPr>
          <w:lang w:val="sr-Latn-CS"/>
        </w:rPr>
        <w:t>.0</w:t>
      </w:r>
      <w:r w:rsidR="00DE518F">
        <w:rPr>
          <w:lang w:val="sr-Latn-CS"/>
        </w:rPr>
        <w:t>, 20</w:t>
      </w:r>
      <w:r>
        <w:rPr>
          <w:lang w:val="sr-Latn-CS"/>
        </w:rPr>
        <w:t>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SANTim</w:t>
      </w:r>
      <w:r w:rsidR="00DE518F" w:rsidRPr="006F61C6">
        <w:rPr>
          <w:lang w:val="sr-Latn-CS"/>
        </w:rPr>
        <w:t>.</w:t>
      </w:r>
    </w:p>
    <w:p w14:paraId="29A401EB" w14:textId="77777777" w:rsidR="00206E1F" w:rsidRPr="003372D3" w:rsidRDefault="003372D3" w:rsidP="003372D3">
      <w:pPr>
        <w:pStyle w:val="Heading1"/>
        <w:rPr>
          <w:lang w:val="sr-Latn-CS"/>
        </w:rPr>
      </w:pPr>
      <w:bookmarkStart w:id="4" w:name="_Toc75190429"/>
      <w:r>
        <w:rPr>
          <w:lang w:val="sr-Latn-CS"/>
        </w:rPr>
        <w:t>Pozicioniranje proizvoda</w:t>
      </w:r>
      <w:bookmarkEnd w:id="4"/>
    </w:p>
    <w:p w14:paraId="13EA6A51" w14:textId="77777777" w:rsidR="00206E1F" w:rsidRPr="000D7AA4" w:rsidRDefault="003372D3" w:rsidP="003372D3">
      <w:pPr>
        <w:pStyle w:val="Heading2"/>
        <w:rPr>
          <w:lang w:val="sr-Latn-CS"/>
        </w:rPr>
      </w:pPr>
      <w:bookmarkStart w:id="5" w:name="_Toc75190430"/>
      <w:r w:rsidRPr="000D7AA4">
        <w:rPr>
          <w:lang w:val="sr-Latn-CS"/>
        </w:rPr>
        <w:t>Poslovne mogućnosti</w:t>
      </w:r>
      <w:bookmarkEnd w:id="5"/>
    </w:p>
    <w:p w14:paraId="22FD6604" w14:textId="51E0A070" w:rsidR="00E061BD" w:rsidRDefault="00A05435" w:rsidP="007C6B66">
      <w:pPr>
        <w:pStyle w:val="BodyText"/>
        <w:rPr>
          <w:lang w:val="sr-Latn-CS"/>
        </w:rPr>
      </w:pPr>
      <w:r>
        <w:rPr>
          <w:lang w:val="sr-Latn-CS"/>
        </w:rPr>
        <w:t xml:space="preserve">ReceByte predstavlja Web aplikaciju čija je osnovna namena pretraživanje recepata i vođenje evidencije o trenutnim namirnicama u </w:t>
      </w:r>
      <w:r w:rsidR="00B81879">
        <w:rPr>
          <w:lang w:val="sr-Latn-CS"/>
        </w:rPr>
        <w:t xml:space="preserve">virtuelnom </w:t>
      </w:r>
      <w:r>
        <w:rPr>
          <w:lang w:val="sr-Latn-CS"/>
        </w:rPr>
        <w:t>frižideru</w:t>
      </w:r>
      <w:r w:rsidR="00E061BD">
        <w:rPr>
          <w:lang w:val="sr-Latn-CS"/>
        </w:rPr>
        <w:t xml:space="preserve">. Karakteristični sadržaji kojima se </w:t>
      </w:r>
      <w:r>
        <w:rPr>
          <w:lang w:val="sr-Latn-CS"/>
        </w:rPr>
        <w:t>aplikacija</w:t>
      </w:r>
      <w:r w:rsidR="00E061BD">
        <w:rPr>
          <w:lang w:val="sr-Latn-CS"/>
        </w:rPr>
        <w:t xml:space="preserve"> prezentuje su </w:t>
      </w:r>
      <w:r w:rsidR="00930725">
        <w:rPr>
          <w:lang w:val="sr-Latn-CS"/>
        </w:rPr>
        <w:t xml:space="preserve">podaci o </w:t>
      </w:r>
      <w:r w:rsidR="000D7AA4">
        <w:rPr>
          <w:lang w:val="sr-Latn-CS"/>
        </w:rPr>
        <w:t>receptima</w:t>
      </w:r>
      <w:r w:rsidR="00930725">
        <w:rPr>
          <w:lang w:val="sr-Latn-CS"/>
        </w:rPr>
        <w:t xml:space="preserve">, </w:t>
      </w:r>
      <w:r w:rsidR="00E061BD">
        <w:rPr>
          <w:lang w:val="sr-Latn-CS"/>
        </w:rPr>
        <w:t xml:space="preserve">podaci o </w:t>
      </w:r>
      <w:r w:rsidR="000D7AA4">
        <w:rPr>
          <w:lang w:val="sr-Latn-CS"/>
        </w:rPr>
        <w:t>sastojcima</w:t>
      </w:r>
      <w:r w:rsidR="00930725">
        <w:rPr>
          <w:lang w:val="sr-Latn-CS"/>
        </w:rPr>
        <w:t xml:space="preserve"> i </w:t>
      </w:r>
      <w:r w:rsidR="000D7AA4">
        <w:rPr>
          <w:lang w:val="sr-Latn-CS"/>
        </w:rPr>
        <w:t>načinu pripreme</w:t>
      </w:r>
      <w:r w:rsidR="00E061BD">
        <w:rPr>
          <w:lang w:val="sr-Latn-CS"/>
        </w:rPr>
        <w:t xml:space="preserve">, </w:t>
      </w:r>
      <w:r w:rsidR="000D7AA4">
        <w:rPr>
          <w:lang w:val="sr-Latn-CS"/>
        </w:rPr>
        <w:t>ocenama i komentarima, podaci o trenutnom stanju frižidera korisnika, receptima za koje je korisnik zainteresovan kao i receptima koje je dodao u bazu podataka aplikacije.</w:t>
      </w:r>
    </w:p>
    <w:p w14:paraId="6E3F70F5" w14:textId="15E320DC" w:rsidR="00712834" w:rsidRDefault="000D7AA4" w:rsidP="00712834">
      <w:pPr>
        <w:pStyle w:val="BodyText"/>
        <w:rPr>
          <w:lang w:val="sr-Latn-CS"/>
        </w:rPr>
      </w:pPr>
      <w:r>
        <w:rPr>
          <w:lang w:val="sr-Latn-CS"/>
        </w:rPr>
        <w:t>ReceByte</w:t>
      </w:r>
      <w:r w:rsidR="00712834">
        <w:rPr>
          <w:lang w:val="sr-Latn-CS"/>
        </w:rPr>
        <w:t xml:space="preserve"> </w:t>
      </w:r>
      <w:r>
        <w:rPr>
          <w:lang w:val="sr-Latn-CS"/>
        </w:rPr>
        <w:t>aplikacija</w:t>
      </w:r>
      <w:r w:rsidR="00712834">
        <w:rPr>
          <w:lang w:val="sr-Latn-CS"/>
        </w:rPr>
        <w:t xml:space="preserve"> neće obrađivati domen </w:t>
      </w:r>
      <w:r>
        <w:rPr>
          <w:lang w:val="sr-Latn-CS"/>
        </w:rPr>
        <w:t>privatne komunikacije izmedju korisnika</w:t>
      </w:r>
      <w:r w:rsidR="001E25AF">
        <w:rPr>
          <w:lang w:val="sr-Latn-CS"/>
        </w:rPr>
        <w:t xml:space="preserve"> i neće obrađivati domen kupovine proizvoda jer se podrazumeva korišćenje drugih postojećih aplikacija u te svrhe.</w:t>
      </w:r>
    </w:p>
    <w:p w14:paraId="4E244398" w14:textId="77777777" w:rsidR="00206E1F" w:rsidRPr="000D7AA4" w:rsidRDefault="00B849B5" w:rsidP="00B849B5">
      <w:pPr>
        <w:pStyle w:val="Heading2"/>
        <w:rPr>
          <w:lang w:val="sr-Latn-CS"/>
        </w:rPr>
      </w:pPr>
      <w:bookmarkStart w:id="6" w:name="_Toc75190431"/>
      <w:r w:rsidRPr="000D7AA4">
        <w:rPr>
          <w:lang w:val="sr-Latn-CS"/>
        </w:rPr>
        <w:t>Postavka</w:t>
      </w:r>
      <w:r w:rsidR="00D44844" w:rsidRPr="000D7AA4">
        <w:rPr>
          <w:lang w:val="sr-Latn-CS"/>
        </w:rPr>
        <w:t xml:space="preserve"> problema</w:t>
      </w:r>
      <w:bookmarkEnd w:id="6"/>
      <w:r w:rsidR="00206E1F" w:rsidRPr="000D7AA4">
        <w:rPr>
          <w:lang w:val="sr-Latn-CS"/>
        </w:rPr>
        <w:t xml:space="preserve"> </w:t>
      </w:r>
    </w:p>
    <w:p w14:paraId="60420DDC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295EF6E6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1AA37C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FEC1D5" w14:textId="6B861AC1" w:rsidR="00206E1F" w:rsidRPr="003372D3" w:rsidRDefault="000D7AA4">
            <w:pPr>
              <w:pStyle w:val="BodyText"/>
              <w:ind w:left="0"/>
              <w:rPr>
                <w:lang w:val="sr-Latn-C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nedostatak vremena, novca i ideja za pripremu  hranljivih obroka.</w:t>
            </w:r>
          </w:p>
        </w:tc>
      </w:tr>
      <w:tr w:rsidR="00206E1F" w:rsidRPr="003372D3" w14:paraId="6831DEA8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32AC5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09ACAB" w14:textId="21F5D14B" w:rsidR="00206E1F" w:rsidRPr="003372D3" w:rsidRDefault="000D7AA4">
            <w:pPr>
              <w:pStyle w:val="BodyText"/>
              <w:ind w:left="0"/>
              <w:rPr>
                <w:lang w:val="sr-Latn-C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studente, majke, osobe koje žive same i osobe </w:t>
            </w:r>
            <w:r w:rsidR="004D5B40">
              <w:rPr>
                <w:rStyle w:val="normaltextrun"/>
                <w:color w:val="000000"/>
                <w:shd w:val="clear" w:color="auto" w:fill="FFFFFF"/>
              </w:rPr>
              <w:t xml:space="preserve">  </w:t>
            </w:r>
            <w:r>
              <w:rPr>
                <w:rStyle w:val="normaltextrun"/>
                <w:color w:val="000000"/>
                <w:shd w:val="clear" w:color="auto" w:fill="FFFFFF"/>
              </w:rPr>
              <w:t>koje vole novo kulinarsko iskustvo.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206E1F" w:rsidRPr="003372D3" w14:paraId="275BCA5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37B842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A4A506" w14:textId="556258AB" w:rsidR="00206E1F" w:rsidRPr="003372D3" w:rsidRDefault="000D7AA4">
            <w:pPr>
              <w:pStyle w:val="BodyText"/>
              <w:ind w:left="0"/>
              <w:rPr>
                <w:lang w:val="sr-Latn-C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nepravilna, jednolika i nezdrava ishrana.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206E1F" w:rsidRPr="003372D3" w14:paraId="3B247D3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6E72C8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3609D8" w14:textId="48E0D8DB" w:rsidR="00206E1F" w:rsidRPr="003372D3" w:rsidRDefault="000D7AA4">
            <w:pPr>
              <w:pStyle w:val="BodyText"/>
              <w:ind w:left="0"/>
              <w:rPr>
                <w:lang w:val="sr-Latn-C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olakšati korisnicima izbor i pripremu obroka  i maksimalnu iskorišćenost namirnica.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</w:tbl>
    <w:p w14:paraId="01E53181" w14:textId="77777777" w:rsidR="00206E1F" w:rsidRPr="003372D3" w:rsidRDefault="00206E1F">
      <w:pPr>
        <w:rPr>
          <w:lang w:val="sr-Latn-CS"/>
        </w:rPr>
      </w:pPr>
    </w:p>
    <w:p w14:paraId="50A8D903" w14:textId="77777777" w:rsidR="00206E1F" w:rsidRPr="000B3990" w:rsidRDefault="00B849B5" w:rsidP="00B849B5">
      <w:pPr>
        <w:pStyle w:val="Heading2"/>
        <w:rPr>
          <w:lang w:val="sr-Latn-CS"/>
        </w:rPr>
      </w:pPr>
      <w:bookmarkStart w:id="7" w:name="_Toc75190432"/>
      <w:r w:rsidRPr="000B3990">
        <w:rPr>
          <w:lang w:val="sr-Latn-CS"/>
        </w:rPr>
        <w:t xml:space="preserve">Postavka pozicije </w:t>
      </w:r>
      <w:r w:rsidR="00D44844" w:rsidRPr="000B3990">
        <w:rPr>
          <w:lang w:val="sr-Latn-CS"/>
        </w:rPr>
        <w:t>proizvoda</w:t>
      </w:r>
      <w:bookmarkEnd w:id="7"/>
    </w:p>
    <w:p w14:paraId="789A15F1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699D911C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48A4D4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E8309B" w14:textId="65322E0B" w:rsidR="00206E1F" w:rsidRPr="003372D3" w:rsidRDefault="00984DA2">
            <w:pPr>
              <w:pStyle w:val="BodyText"/>
              <w:ind w:left="0"/>
              <w:rPr>
                <w:lang w:val="sr-Latn-C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osobama koji su neiskusne u kuvanju i osobama bez ideja za nove recepte.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206E1F" w:rsidRPr="003372D3" w14:paraId="6362B36B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D4C11A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00EBCB" w14:textId="1E48FE85" w:rsidR="00206E1F" w:rsidRPr="003372D3" w:rsidRDefault="005C1248">
            <w:pPr>
              <w:pStyle w:val="BodyText"/>
              <w:ind w:left="0"/>
              <w:rPr>
                <w:lang w:val="sr-Latn-CS"/>
              </w:rPr>
            </w:pPr>
            <w:r>
              <w:t>Će poboljšati svakodnevni život i obroke.</w:t>
            </w:r>
          </w:p>
        </w:tc>
      </w:tr>
      <w:tr w:rsidR="00206E1F" w:rsidRPr="003372D3" w14:paraId="1457AAA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8A068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2A6B00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4229997B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3B9A3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983B59" w14:textId="7A4C95E4" w:rsidR="00206E1F" w:rsidRPr="003372D3" w:rsidRDefault="000B3990">
            <w:pPr>
              <w:pStyle w:val="BodyText"/>
              <w:ind w:left="0"/>
              <w:rPr>
                <w:lang w:val="sr-Latn-C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će biti lako dostupna, jednostavna i besplatna za korišćenje.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206E1F" w:rsidRPr="003372D3" w14:paraId="2A64E47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0F1CD7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650B06" w14:textId="6A182B85" w:rsidR="00206E1F" w:rsidRPr="003372D3" w:rsidRDefault="000B3990">
            <w:pPr>
              <w:pStyle w:val="BodyText"/>
              <w:ind w:left="0"/>
              <w:rPr>
                <w:lang w:val="sr-Latn-C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postojećih rešenja koja ne uzimaju u obzir namirnice kojim korisnik raspolaže.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206E1F" w:rsidRPr="003372D3" w14:paraId="7D8C8427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B9E33D2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370A21" w14:textId="336B9016" w:rsidR="00206E1F" w:rsidRPr="003372D3" w:rsidRDefault="000B3990">
            <w:pPr>
              <w:pStyle w:val="BodyText"/>
              <w:ind w:left="0"/>
              <w:rPr>
                <w:lang w:val="sr-Latn-C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olakšati pripremu jela korisnicima i omogu</w:t>
            </w:r>
            <w:r>
              <w:rPr>
                <w:rStyle w:val="normaltextrun"/>
                <w:color w:val="000000"/>
                <w:shd w:val="clear" w:color="auto" w:fill="FFFFFF"/>
                <w:lang w:val="sr-Latn-RS"/>
              </w:rPr>
              <w:t>ćiti im uštedu novca i vremena kao i unaprediti ishranu.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</w:tbl>
    <w:p w14:paraId="12B6C93A" w14:textId="77777777" w:rsidR="00206E1F" w:rsidRPr="003372D3" w:rsidRDefault="00206E1F">
      <w:pPr>
        <w:rPr>
          <w:lang w:val="sr-Latn-CS"/>
        </w:rPr>
      </w:pPr>
    </w:p>
    <w:p w14:paraId="09526FB2" w14:textId="77777777" w:rsidR="00206E1F" w:rsidRPr="00A13D44" w:rsidRDefault="00D44844">
      <w:pPr>
        <w:pStyle w:val="Heading1"/>
        <w:rPr>
          <w:color w:val="C0504D" w:themeColor="accent2"/>
          <w:lang w:val="sr-Latn-CS"/>
        </w:rPr>
      </w:pPr>
      <w:bookmarkStart w:id="8" w:name="_Toc75190433"/>
      <w:r w:rsidRPr="00AF2FBC">
        <w:rPr>
          <w:lang w:val="sr-Latn-CS"/>
        </w:rPr>
        <w:t>Opis korisnika</w:t>
      </w:r>
      <w:bookmarkEnd w:id="8"/>
    </w:p>
    <w:p w14:paraId="3A93A6ED" w14:textId="63016395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AA172C">
        <w:rPr>
          <w:lang w:val="sr-Latn-CS"/>
        </w:rPr>
        <w:t>ReceByte aplikacije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A13D44">
        <w:rPr>
          <w:lang w:val="sr-Latn-CS"/>
        </w:rPr>
        <w:t>4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administrator,</w:t>
      </w:r>
      <w:r w:rsidR="00A13D44" w:rsidRPr="00A13D44">
        <w:rPr>
          <w:lang w:val="sr-Latn-CS"/>
        </w:rPr>
        <w:t xml:space="preserve"> </w:t>
      </w:r>
      <w:r w:rsidR="00A13D44">
        <w:rPr>
          <w:lang w:val="sr-Latn-CS"/>
        </w:rPr>
        <w:t>posetilac sajta, prijavljen korisnik i korisnik sa posebnim privilegijama</w:t>
      </w:r>
      <w:r>
        <w:rPr>
          <w:lang w:val="sr-Latn-CS"/>
        </w:rPr>
        <w:t>.</w:t>
      </w:r>
    </w:p>
    <w:p w14:paraId="4D77B2D4" w14:textId="77777777" w:rsidR="00206E1F" w:rsidRPr="003372D3" w:rsidRDefault="00B849B5" w:rsidP="00B849B5">
      <w:pPr>
        <w:pStyle w:val="Heading2"/>
        <w:rPr>
          <w:lang w:val="sr-Latn-CS"/>
        </w:rPr>
      </w:pPr>
      <w:bookmarkStart w:id="9" w:name="_Toc75190434"/>
      <w:r>
        <w:rPr>
          <w:lang w:val="sr-Latn-CS"/>
        </w:rPr>
        <w:t>Opis potencijalnog tržišta</w:t>
      </w:r>
      <w:bookmarkEnd w:id="9"/>
    </w:p>
    <w:p w14:paraId="04145BF7" w14:textId="77777777" w:rsidR="00206E1F" w:rsidRPr="003372D3" w:rsidRDefault="00206E1F">
      <w:pPr>
        <w:rPr>
          <w:lang w:val="sr-Latn-CS"/>
        </w:rPr>
      </w:pPr>
    </w:p>
    <w:p w14:paraId="1C18CA41" w14:textId="4F75F584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 xml:space="preserve">Potencijalni korisnici sistema su pojedinci </w:t>
      </w:r>
      <w:r w:rsidR="006D0A96">
        <w:rPr>
          <w:lang w:val="sr-Latn-CS"/>
        </w:rPr>
        <w:t>koji imaju</w:t>
      </w:r>
      <w:r w:rsidR="008E7AF5">
        <w:rPr>
          <w:lang w:val="sr-Latn-CS"/>
        </w:rPr>
        <w:t xml:space="preserve"> osnovno znanje rada na racunaru</w:t>
      </w:r>
      <w:r w:rsidR="006D0A96">
        <w:rPr>
          <w:lang w:val="sr-Latn-CS"/>
        </w:rPr>
        <w:t xml:space="preserve"> i pristup </w:t>
      </w:r>
      <w:r w:rsidR="008E7AF5">
        <w:rPr>
          <w:lang w:val="sr-Latn-CS"/>
        </w:rPr>
        <w:t>i</w:t>
      </w:r>
      <w:r w:rsidR="006D0A96">
        <w:rPr>
          <w:lang w:val="sr-Latn-CS"/>
        </w:rPr>
        <w:t>nternetu</w:t>
      </w:r>
      <w:r>
        <w:rPr>
          <w:lang w:val="sr-Latn-CS"/>
        </w:rPr>
        <w:t>.</w:t>
      </w:r>
    </w:p>
    <w:p w14:paraId="7E13E9F0" w14:textId="594EA875" w:rsidR="009B2233" w:rsidRDefault="0039103B" w:rsidP="009B2233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6D0A96">
        <w:rPr>
          <w:lang w:val="sr-Latn-CS"/>
        </w:rPr>
        <w:t>ReceByte</w:t>
      </w:r>
      <w:r>
        <w:rPr>
          <w:lang w:val="sr-Latn-CS"/>
        </w:rPr>
        <w:t xml:space="preserve"> </w:t>
      </w:r>
      <w:r w:rsidR="006D0A96">
        <w:rPr>
          <w:lang w:val="sr-Latn-CS"/>
        </w:rPr>
        <w:t xml:space="preserve">aplikacije biće namenjena korisnicima sa pristupom internetu na mobilnim i desktop uređajima. </w:t>
      </w:r>
      <w:r w:rsidR="006D0A96">
        <w:rPr>
          <w:rStyle w:val="normaltextrun"/>
          <w:color w:val="000000"/>
          <w:shd w:val="clear" w:color="auto" w:fill="FFFFFF"/>
          <w:lang w:val="sr-Latn-CS"/>
        </w:rPr>
        <w:t>ReceByte WEB aplikacija će biti projektovana da bude fleksibilna i proširiva za nadograđenje funkcionalnosti. </w:t>
      </w:r>
    </w:p>
    <w:p w14:paraId="5D02A395" w14:textId="77777777" w:rsidR="0039103B" w:rsidRDefault="009B2233" w:rsidP="009B2233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494A6DA9" w14:textId="77777777" w:rsidR="00206E1F" w:rsidRPr="003372D3" w:rsidRDefault="00D44844" w:rsidP="00D44844">
      <w:pPr>
        <w:pStyle w:val="Heading2"/>
        <w:rPr>
          <w:lang w:val="sr-Latn-CS"/>
        </w:rPr>
      </w:pPr>
      <w:bookmarkStart w:id="10" w:name="_Toc75190435"/>
      <w:r>
        <w:rPr>
          <w:lang w:val="sr-Latn-CS"/>
        </w:rPr>
        <w:t>Profili korisnika</w:t>
      </w:r>
      <w:bookmarkEnd w:id="10"/>
    </w:p>
    <w:p w14:paraId="475DC0C3" w14:textId="77777777" w:rsidR="00206E1F" w:rsidRPr="003372D3" w:rsidRDefault="00206E1F">
      <w:pPr>
        <w:rPr>
          <w:lang w:val="sr-Latn-CS"/>
        </w:rPr>
      </w:pPr>
    </w:p>
    <w:p w14:paraId="72B8E6E8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14:paraId="3A7F4BF7" w14:textId="20919888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</w:t>
      </w:r>
      <w:r w:rsidR="006D0A96">
        <w:rPr>
          <w:lang w:val="sr-Latn-CS"/>
        </w:rPr>
        <w:t>aplikacije</w:t>
      </w:r>
      <w:r>
        <w:rPr>
          <w:lang w:val="sr-Latn-CS"/>
        </w:rPr>
        <w:t xml:space="preserve">. </w:t>
      </w:r>
    </w:p>
    <w:p w14:paraId="40921BF8" w14:textId="1C35EA3F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</w:t>
      </w:r>
      <w:r w:rsidR="00AF2FBC">
        <w:rPr>
          <w:lang w:val="sr-Latn-CS"/>
        </w:rPr>
        <w:t>ešće naći</w:t>
      </w:r>
      <w:r>
        <w:rPr>
          <w:lang w:val="sr-Latn-CS"/>
        </w:rPr>
        <w:t xml:space="preserve"> osoba</w:t>
      </w:r>
      <w:r w:rsidR="00CA606F">
        <w:rPr>
          <w:lang w:val="sr-Latn-CS"/>
        </w:rPr>
        <w:t xml:space="preserve"> koja poznaje tehnologije potrebne za odr</w:t>
      </w:r>
      <w:r w:rsidR="00CA606F">
        <w:rPr>
          <w:lang w:val="sr-Latn-RS"/>
        </w:rPr>
        <w:t>žavanje</w:t>
      </w:r>
      <w:r>
        <w:rPr>
          <w:lang w:val="sr-Latn-CS"/>
        </w:rPr>
        <w:t xml:space="preserve"> </w:t>
      </w:r>
      <w:r w:rsidR="00CA606F">
        <w:rPr>
          <w:lang w:val="sr-Latn-CS"/>
        </w:rPr>
        <w:t xml:space="preserve">i modifikaciju ove aplikacije, </w:t>
      </w:r>
      <w:r>
        <w:rPr>
          <w:lang w:val="sr-Latn-CS"/>
        </w:rPr>
        <w:t>sa visokim nivoom poznavanja rada na računaru i administriranja Web servera</w:t>
      </w:r>
      <w:r w:rsidR="00CA606F">
        <w:rPr>
          <w:lang w:val="sr-Latn-CS"/>
        </w:rPr>
        <w:t>. N</w:t>
      </w:r>
      <w:r w:rsidR="006D0A96">
        <w:rPr>
          <w:lang w:val="sr-Latn-CS"/>
        </w:rPr>
        <w:t xml:space="preserve">a početku će to biti kreatori aplikacije a po potrebi će se broj administratora povećeti. </w:t>
      </w:r>
    </w:p>
    <w:p w14:paraId="4047DFBF" w14:textId="77777777"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4D14C5E6" w14:textId="77777777" w:rsidR="009718B3" w:rsidRPr="003372D3" w:rsidRDefault="009718B3" w:rsidP="009718B3">
      <w:pPr>
        <w:pStyle w:val="BodyText"/>
        <w:rPr>
          <w:b/>
          <w:lang w:val="sr-Latn-CS"/>
        </w:rPr>
      </w:pPr>
      <w:r>
        <w:rPr>
          <w:b/>
          <w:lang w:val="sr-Latn-CS"/>
        </w:rPr>
        <w:t>Posetilac WEB aplikacije (skraćeno posetilac)</w:t>
      </w:r>
      <w:r w:rsidRPr="003372D3">
        <w:rPr>
          <w:b/>
          <w:lang w:val="sr-Latn-CS"/>
        </w:rPr>
        <w:t>:</w:t>
      </w:r>
    </w:p>
    <w:p w14:paraId="5901C0BF" w14:textId="692191FB" w:rsidR="001757BD" w:rsidRDefault="001757BD" w:rsidP="001757BD">
      <w:pPr>
        <w:pStyle w:val="BodyText"/>
        <w:rPr>
          <w:lang w:val="sr-Latn-CS"/>
        </w:rPr>
      </w:pPr>
      <w:r>
        <w:rPr>
          <w:lang w:val="sr-Latn-CS"/>
        </w:rPr>
        <w:t xml:space="preserve">Posetilac aplikacije najčešće je osoba koja pretražuje bazu podataka aplikacije radi pronalaženja recepta bez zadržavanja ili čestog pristupa aplikaciji. </w:t>
      </w:r>
    </w:p>
    <w:p w14:paraId="31403CC4" w14:textId="287EC89B" w:rsidR="001757BD" w:rsidRDefault="001757BD" w:rsidP="00C503E4">
      <w:pPr>
        <w:pStyle w:val="BodyText"/>
        <w:rPr>
          <w:lang w:val="sr-Latn-CS"/>
        </w:rPr>
      </w:pPr>
      <w:r>
        <w:rPr>
          <w:rStyle w:val="normaltextrun"/>
          <w:color w:val="000000"/>
          <w:shd w:val="clear" w:color="auto" w:fill="FFFFFF"/>
          <w:lang w:val="sr-Latn-CS"/>
        </w:rPr>
        <w:t>Posetilac ima pristup svim</w:t>
      </w:r>
      <w:r w:rsidR="008807BC">
        <w:rPr>
          <w:rStyle w:val="normaltextrun"/>
          <w:color w:val="000000"/>
          <w:shd w:val="clear" w:color="auto" w:fill="FFFFFF"/>
          <w:lang w:val="sr-Latn-CS"/>
        </w:rPr>
        <w:t xml:space="preserve"> </w:t>
      </w:r>
      <w:r>
        <w:rPr>
          <w:rStyle w:val="normaltextrun"/>
          <w:color w:val="000000"/>
          <w:shd w:val="clear" w:color="auto" w:fill="FFFFFF"/>
          <w:lang w:val="sr-Latn-CS"/>
        </w:rPr>
        <w:t>receptima, sastojcima, načinu pripreme, ocenama i komentarima. </w:t>
      </w:r>
      <w:r>
        <w:rPr>
          <w:rStyle w:val="eop"/>
          <w:color w:val="000000"/>
          <w:shd w:val="clear" w:color="auto" w:fill="FFFFFF"/>
        </w:rPr>
        <w:t> </w:t>
      </w:r>
    </w:p>
    <w:p w14:paraId="0882716C" w14:textId="361917D0" w:rsidR="002D5541" w:rsidRPr="003372D3" w:rsidRDefault="001757BD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Prijavljeni korisnik:</w:t>
      </w:r>
    </w:p>
    <w:p w14:paraId="3A20D4A5" w14:textId="277B3228" w:rsidR="001757BD" w:rsidRDefault="001757BD" w:rsidP="001773A6">
      <w:pPr>
        <w:pStyle w:val="BodyText"/>
        <w:rPr>
          <w:lang w:val="sr-Latn-CS"/>
        </w:rPr>
      </w:pPr>
      <w:r>
        <w:rPr>
          <w:lang w:val="sr-Latn-CS"/>
        </w:rPr>
        <w:t xml:space="preserve">Prijavljeni korisnik je osoba koja ima kreirani profil na aplikaciji. Ima opcije dodavanja namirnica u </w:t>
      </w:r>
      <w:r w:rsidR="00006D4A">
        <w:rPr>
          <w:lang w:val="sr-Latn-CS"/>
        </w:rPr>
        <w:t xml:space="preserve">virtuelni </w:t>
      </w:r>
      <w:r>
        <w:rPr>
          <w:lang w:val="sr-Latn-CS"/>
        </w:rPr>
        <w:t>frižider, pretragu recepata na osnovu namirnica, obeležavanje recepata za koje je zainteresovan</w:t>
      </w:r>
      <w:r w:rsidR="00267CCC">
        <w:rPr>
          <w:lang w:val="sr-Latn-CS"/>
        </w:rPr>
        <w:t xml:space="preserve"> i kreiranju recepata</w:t>
      </w:r>
      <w:r w:rsidR="008807BC">
        <w:rPr>
          <w:lang w:val="sr-Latn-CS"/>
        </w:rPr>
        <w:t xml:space="preserve"> </w:t>
      </w:r>
      <w:r w:rsidR="00267CCC">
        <w:rPr>
          <w:lang w:val="sr-Latn-CS"/>
        </w:rPr>
        <w:t>. Ti recepti će se slati na reviziju administratorima i privilegovanim korisnicima kako bi ih oni odobrili da bi sprečili nepoželjan sadržaj na ReceByte sajtu</w:t>
      </w:r>
      <w:r>
        <w:rPr>
          <w:lang w:val="sr-Latn-CS"/>
        </w:rPr>
        <w:t>. Prijavljeni korisnik takodje može</w:t>
      </w:r>
      <w:r w:rsidR="00492A9C">
        <w:rPr>
          <w:lang w:val="sr-Latn-CS"/>
        </w:rPr>
        <w:t xml:space="preserve"> </w:t>
      </w:r>
      <w:r>
        <w:rPr>
          <w:lang w:val="sr-Latn-CS"/>
        </w:rPr>
        <w:t>oceniti recepte i ostaviti komentar ispod recepata.</w:t>
      </w:r>
      <w:r w:rsidR="001773A6">
        <w:rPr>
          <w:lang w:val="sr-Latn-CS"/>
        </w:rPr>
        <w:t xml:space="preserve"> </w:t>
      </w:r>
      <w:r w:rsidR="001773A6">
        <w:rPr>
          <w:rStyle w:val="normaltextrun"/>
          <w:color w:val="000000"/>
          <w:shd w:val="clear" w:color="auto" w:fill="FFFFFF"/>
          <w:lang w:val="sr-Latn-CS"/>
        </w:rPr>
        <w:t>Postoji i opcija prijave recepata ili komentara.</w:t>
      </w:r>
    </w:p>
    <w:p w14:paraId="5D8934DC" w14:textId="3E1C0BB1" w:rsidR="001757BD" w:rsidRDefault="001757BD" w:rsidP="001757BD">
      <w:pPr>
        <w:pStyle w:val="BodyText"/>
        <w:rPr>
          <w:lang w:val="sr-Latn-CS"/>
        </w:rPr>
      </w:pPr>
      <w:r>
        <w:rPr>
          <w:lang w:val="sr-Latn-CS"/>
        </w:rPr>
        <w:t>Prijavljeni korisnik može biti bilo ko sa pristupom internetu i prethodno kreiranim profilom na aplikaciji.</w:t>
      </w:r>
    </w:p>
    <w:p w14:paraId="32067F69" w14:textId="3C8A5D0F" w:rsidR="00206E1F" w:rsidRDefault="001757BD">
      <w:pPr>
        <w:pStyle w:val="BodyText"/>
        <w:rPr>
          <w:b/>
          <w:lang w:val="sr-Latn-CS"/>
        </w:rPr>
      </w:pPr>
      <w:r>
        <w:rPr>
          <w:b/>
          <w:lang w:val="sr-Latn-CS"/>
        </w:rPr>
        <w:t>Privilegovani korisnik:</w:t>
      </w:r>
    </w:p>
    <w:p w14:paraId="2320D2EE" w14:textId="7C9825EA" w:rsidR="001757BD" w:rsidRDefault="001757BD">
      <w:pPr>
        <w:pStyle w:val="BodyText"/>
        <w:rPr>
          <w:lang w:val="sr-Latn-CS"/>
        </w:rPr>
      </w:pPr>
      <w:r>
        <w:rPr>
          <w:lang w:val="sr-Latn-CS"/>
        </w:rPr>
        <w:t>Privilegovani korisnik ima iste funkcionalnosti kao prijavljeni korisnik</w:t>
      </w:r>
      <w:r w:rsidR="007E1584">
        <w:rPr>
          <w:lang w:val="sr-Latn-CS"/>
        </w:rPr>
        <w:t xml:space="preserve">. </w:t>
      </w:r>
    </w:p>
    <w:p w14:paraId="73F37D30" w14:textId="1A43CD90" w:rsidR="007E1584" w:rsidRDefault="007E1584">
      <w:pPr>
        <w:pStyle w:val="BodyText"/>
        <w:rPr>
          <w:rStyle w:val="normaltextrun"/>
          <w:color w:val="000000"/>
          <w:shd w:val="clear" w:color="auto" w:fill="FFFFFF"/>
          <w:lang w:val="sr-Latn-CS"/>
        </w:rPr>
      </w:pPr>
      <w:r>
        <w:rPr>
          <w:rStyle w:val="normaltextrun"/>
          <w:color w:val="000000"/>
          <w:shd w:val="clear" w:color="auto" w:fill="FFFFFF"/>
          <w:lang w:val="sr-Latn-CS"/>
        </w:rPr>
        <w:t xml:space="preserve">Privilegovan korisnik se razlikuje od prijavljenog jer ima dodatan set funkcionalnosti. Privilegovan korisnik je osoba koja može da verifikuje recepte i potvrdi njihovu tačnost i ispravnost u cilju smanjenja zlonamernih napada i poboljšanja korisničkog iskustva prilikom pretrage recepata. </w:t>
      </w:r>
    </w:p>
    <w:p w14:paraId="3631C117" w14:textId="77777777" w:rsidR="004D5B40" w:rsidRPr="001757BD" w:rsidRDefault="004D5B40">
      <w:pPr>
        <w:pStyle w:val="BodyText"/>
        <w:rPr>
          <w:lang w:val="sr-Latn-CS"/>
        </w:rPr>
      </w:pPr>
    </w:p>
    <w:p w14:paraId="534AF129" w14:textId="77777777" w:rsidR="00206E1F" w:rsidRPr="003372D3" w:rsidRDefault="00B849B5" w:rsidP="00B849B5">
      <w:pPr>
        <w:pStyle w:val="Heading2"/>
        <w:rPr>
          <w:lang w:val="sr-Latn-CS"/>
        </w:rPr>
      </w:pPr>
      <w:bookmarkStart w:id="11" w:name="_Toc75190436"/>
      <w:r>
        <w:rPr>
          <w:lang w:val="sr-Latn-CS"/>
        </w:rPr>
        <w:lastRenderedPageBreak/>
        <w:t>Opis okruženja</w:t>
      </w:r>
      <w:bookmarkEnd w:id="11"/>
    </w:p>
    <w:p w14:paraId="7D1284D6" w14:textId="77777777" w:rsidR="00206E1F" w:rsidRPr="003372D3" w:rsidRDefault="00206E1F">
      <w:pPr>
        <w:rPr>
          <w:lang w:val="sr-Latn-CS"/>
        </w:rPr>
      </w:pPr>
    </w:p>
    <w:p w14:paraId="4A7F08DE" w14:textId="4122C149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</w:t>
      </w:r>
      <w:r w:rsidR="008176BD">
        <w:rPr>
          <w:lang w:val="sr-Latn-CS"/>
        </w:rPr>
        <w:t>a što zahteva minimum modemsku i</w:t>
      </w:r>
      <w:r>
        <w:rPr>
          <w:lang w:val="sr-Latn-CS"/>
        </w:rPr>
        <w:t>nternet konekciju. Ne postoje posebna ograničenja u pogledu okruženja.</w:t>
      </w:r>
    </w:p>
    <w:p w14:paraId="068401B2" w14:textId="77777777" w:rsidR="00206E1F" w:rsidRPr="00D97258" w:rsidRDefault="00D44844" w:rsidP="00D44844">
      <w:pPr>
        <w:pStyle w:val="Heading2"/>
        <w:rPr>
          <w:lang w:val="sr-Latn-CS"/>
        </w:rPr>
      </w:pPr>
      <w:bookmarkStart w:id="12" w:name="_Toc75190437"/>
      <w:r w:rsidRPr="00D97258">
        <w:rPr>
          <w:lang w:val="sr-Latn-CS"/>
        </w:rPr>
        <w:t>Osnovne potrebe korisnika</w:t>
      </w:r>
      <w:bookmarkEnd w:id="12"/>
    </w:p>
    <w:p w14:paraId="1141C35D" w14:textId="77777777" w:rsidR="00206E1F" w:rsidRPr="003372D3" w:rsidRDefault="00206E1F">
      <w:pPr>
        <w:rPr>
          <w:lang w:val="sr-Latn-CS"/>
        </w:rPr>
      </w:pPr>
    </w:p>
    <w:p w14:paraId="22F07505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7DC5F710" w14:textId="154CD972" w:rsidR="00206E1F" w:rsidRDefault="007A5794" w:rsidP="00190105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</w:t>
      </w:r>
      <w:r w:rsidR="0095579F">
        <w:rPr>
          <w:b/>
          <w:lang w:val="sr-Latn-CS"/>
        </w:rPr>
        <w:t xml:space="preserve">postojanje </w:t>
      </w:r>
      <w:r>
        <w:rPr>
          <w:b/>
          <w:lang w:val="sr-Latn-CS"/>
        </w:rPr>
        <w:t>platforme koja pre</w:t>
      </w:r>
      <w:r w:rsidR="00D97258">
        <w:rPr>
          <w:b/>
          <w:lang w:val="sr-Latn-CS"/>
        </w:rPr>
        <w:t>dst</w:t>
      </w:r>
      <w:r>
        <w:rPr>
          <w:b/>
          <w:lang w:val="sr-Latn-CS"/>
        </w:rPr>
        <w:t>avlja virtuelnu reprezentaciju frižidera</w:t>
      </w:r>
      <w:r w:rsidR="0095579F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D97258">
        <w:rPr>
          <w:lang w:val="sr-Latn-CS"/>
        </w:rPr>
        <w:t>Trenutno ne postoji platforma za prikaz, pretraživanje i organizaciju virtuelnog frižidera</w:t>
      </w:r>
      <w:r w:rsidR="00190105">
        <w:rPr>
          <w:lang w:val="sr-Latn-CS"/>
        </w:rPr>
        <w:t xml:space="preserve"> obavljeni</w:t>
      </w:r>
      <w:r w:rsidR="00D97258">
        <w:rPr>
          <w:lang w:val="sr-Latn-CS"/>
        </w:rPr>
        <w:t>h od strane prijavljenog korisnika</w:t>
      </w:r>
      <w:r w:rsidR="00190105">
        <w:rPr>
          <w:lang w:val="sr-Latn-CS"/>
        </w:rPr>
        <w:t>.</w:t>
      </w:r>
      <w:r w:rsidR="00D97258">
        <w:rPr>
          <w:lang w:val="sr-Latn-CS"/>
        </w:rPr>
        <w:t xml:space="preserve"> Ova aplikacija bi omogućila potencijalnim korisnicima da na jednom mestu imaju virtuelnu reprezentaciju svojih frižidera.</w:t>
      </w:r>
    </w:p>
    <w:p w14:paraId="66BF08CA" w14:textId="652F4D43" w:rsidR="00206E1F" w:rsidRPr="007A5794" w:rsidRDefault="007A5794" w:rsidP="007A5794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Nepostojanje aplikacije koja vrši pretragu recepata na osnovu konkretnih namirnica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 w:rsidR="00D97258">
        <w:rPr>
          <w:lang w:val="sr-Latn-CS"/>
        </w:rPr>
        <w:t xml:space="preserve">Postojanje mogućnosti pretrage recepata na osnovu namirnica koje korisnik poseduje. </w:t>
      </w:r>
      <w:r w:rsidR="00DB70D5">
        <w:rPr>
          <w:lang w:val="sr-Latn-CS"/>
        </w:rPr>
        <w:t xml:space="preserve"> </w:t>
      </w:r>
    </w:p>
    <w:p w14:paraId="49C11070" w14:textId="56EA58D2" w:rsidR="00206E1F" w:rsidRPr="001E4D10" w:rsidRDefault="00D44844" w:rsidP="00D44844">
      <w:pPr>
        <w:pStyle w:val="Heading2"/>
        <w:rPr>
          <w:lang w:val="sr-Latn-CS"/>
        </w:rPr>
      </w:pPr>
      <w:bookmarkStart w:id="13" w:name="_Toc75190438"/>
      <w:r w:rsidRPr="001E4D10">
        <w:rPr>
          <w:lang w:val="sr-Latn-CS"/>
        </w:rPr>
        <w:t>Alternative i konkurencija</w:t>
      </w:r>
      <w:bookmarkEnd w:id="13"/>
    </w:p>
    <w:p w14:paraId="37A2733F" w14:textId="18F10237" w:rsidR="00FC5CF5" w:rsidRDefault="00FC5CF5" w:rsidP="00FC5CF5">
      <w:pPr>
        <w:pStyle w:val="BodyText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je obavljena, gde</w:t>
      </w:r>
      <w:r w:rsidR="008176BD">
        <w:rPr>
          <w:lang w:val="sr-Latn-CS"/>
        </w:rPr>
        <w:t xml:space="preserve"> se došlo do zaklju</w:t>
      </w:r>
      <w:r w:rsidR="008176BD">
        <w:rPr>
          <w:lang w:val="sr-Latn-RS"/>
        </w:rPr>
        <w:t>č</w:t>
      </w:r>
      <w:r>
        <w:rPr>
          <w:lang w:val="sr-Latn-CS"/>
        </w:rPr>
        <w:t xml:space="preserve">ka da za sada ne postoji gotovo rešenje koje zadovoljava sve potrebne funkcionalnosti kao alternativa proizvodu koji se razvija. </w:t>
      </w:r>
    </w:p>
    <w:p w14:paraId="4A3C70A7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75190439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14:paraId="0BBA9D9F" w14:textId="302DCF92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>U ovom odeljku je dat pog</w:t>
      </w:r>
      <w:r w:rsidR="001E4D10">
        <w:rPr>
          <w:lang w:val="sr-Latn-CS"/>
        </w:rPr>
        <w:t>led na osnovne mogućnosti ReceByte</w:t>
      </w:r>
      <w:r>
        <w:rPr>
          <w:lang w:val="sr-Latn-CS"/>
        </w:rPr>
        <w:t xml:space="preserve"> 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113DA645" w14:textId="77777777" w:rsidR="00206E1F" w:rsidRPr="003372D3" w:rsidRDefault="00D44844" w:rsidP="00D44844">
      <w:pPr>
        <w:pStyle w:val="Heading2"/>
        <w:rPr>
          <w:lang w:val="sr-Latn-CS"/>
        </w:rPr>
      </w:pPr>
      <w:bookmarkStart w:id="15" w:name="_Toc75190440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="00206E1F" w:rsidRPr="003372D3">
        <w:rPr>
          <w:lang w:val="sr-Latn-CS"/>
        </w:rPr>
        <w:t xml:space="preserve"> </w:t>
      </w:r>
    </w:p>
    <w:p w14:paraId="05205FD0" w14:textId="1963A405" w:rsidR="00206E1F" w:rsidRPr="003372D3" w:rsidRDefault="00845091" w:rsidP="00732741">
      <w:pPr>
        <w:pStyle w:val="BodyText"/>
        <w:rPr>
          <w:lang w:val="sr-Latn-CS"/>
        </w:rPr>
      </w:pPr>
      <w:r>
        <w:rPr>
          <w:lang w:val="sr-Latn-CS"/>
        </w:rPr>
        <w:t>ReceByte</w:t>
      </w:r>
      <w:r w:rsidR="00732741">
        <w:rPr>
          <w:lang w:val="sr-Latn-CS"/>
        </w:rPr>
        <w:t xml:space="preserve"> </w:t>
      </w:r>
      <w:r>
        <w:rPr>
          <w:lang w:val="sr-Latn-CS"/>
        </w:rPr>
        <w:t>aplikacija</w:t>
      </w:r>
      <w:r w:rsidR="00732741">
        <w:rPr>
          <w:lang w:val="sr-Latn-CS"/>
        </w:rPr>
        <w:t xml:space="preserve"> </w:t>
      </w:r>
      <w:r w:rsidR="00406B97">
        <w:rPr>
          <w:lang w:val="sr-Latn-CS"/>
        </w:rPr>
        <w:t>je nova Web aplikacija</w:t>
      </w:r>
      <w:r w:rsidR="00732741">
        <w:rPr>
          <w:lang w:val="sr-Latn-CS"/>
        </w:rPr>
        <w:t>. Novi sistem će koristiti postojeći DBMS instaliran na maši</w:t>
      </w:r>
      <w:r w:rsidR="00406B97">
        <w:rPr>
          <w:lang w:val="sr-Latn-CS"/>
        </w:rPr>
        <w:t>ni koja predstavlja Web server</w:t>
      </w:r>
      <w:r w:rsidR="00732741"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14:paraId="460871A0" w14:textId="4AA906D5" w:rsidR="00206E1F" w:rsidRPr="003372D3" w:rsidRDefault="00406B97" w:rsidP="00F06298">
      <w:pPr>
        <w:pStyle w:val="BodyText"/>
        <w:rPr>
          <w:lang w:val="sr-Latn-CS"/>
        </w:rPr>
      </w:pPr>
      <w:r>
        <w:rPr>
          <w:lang w:val="sr-Latn-CS"/>
        </w:rPr>
        <w:t xml:space="preserve">ReceByte </w:t>
      </w:r>
      <w:r w:rsidR="00732741">
        <w:rPr>
          <w:lang w:val="sr-Latn-CS"/>
        </w:rPr>
        <w:t>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4CFBD068" w14:textId="530EBAFA"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</w:t>
      </w:r>
      <w:r w:rsidR="008176BD">
        <w:rPr>
          <w:lang w:val="sr-Latn-CS"/>
        </w:rPr>
        <w:t xml:space="preserve"> povezuje preko i</w:t>
      </w:r>
      <w:r>
        <w:rPr>
          <w:lang w:val="sr-Latn-CS"/>
        </w:rPr>
        <w:t>nterneta. Ne postoji potreba za posebnom instalacijom klijenta, ali je potrebno voditi računa o kompatibilnosti sistema sa različitim popularnim tipovima Web čitača.</w:t>
      </w:r>
    </w:p>
    <w:p w14:paraId="7376F1FB" w14:textId="77777777" w:rsidR="00206E1F" w:rsidRPr="003372D3" w:rsidRDefault="00206E1F">
      <w:pPr>
        <w:pStyle w:val="BodyText"/>
        <w:rPr>
          <w:lang w:val="sr-Latn-CS"/>
        </w:rPr>
      </w:pPr>
    </w:p>
    <w:p w14:paraId="352E1FF9" w14:textId="32D28DC4" w:rsidR="00206E1F" w:rsidRPr="003372D3" w:rsidRDefault="00DB0243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56D181E9" wp14:editId="47B18AF3">
                <wp:extent cx="5172075" cy="1524000"/>
                <wp:effectExtent l="0" t="0" r="28575" b="1905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524000"/>
                          <a:chOff x="2448" y="2688"/>
                          <a:chExt cx="8145" cy="2400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155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B5533" w14:textId="45C8A178" w:rsidR="008E7AF5" w:rsidRPr="00AF6B06" w:rsidRDefault="008E7AF5" w:rsidP="006324C3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ReceByte Web 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884B1" w14:textId="77777777" w:rsidR="008E7AF5" w:rsidRDefault="008E7AF5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1BD7198C" w14:textId="77777777" w:rsidR="008E7AF5" w:rsidRPr="00AF6B06" w:rsidRDefault="008E7AF5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8D1A5" w14:textId="7E712E38" w:rsidR="008E7AF5" w:rsidRPr="00F06298" w:rsidRDefault="008E7AF5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ReceByte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151F7A0A" w14:textId="77777777" w:rsidR="008E7AF5" w:rsidRPr="00F06298" w:rsidRDefault="008E7AF5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39995F7" w14:textId="77777777" w:rsidR="008E7AF5" w:rsidRPr="00F06298" w:rsidRDefault="008E7AF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661B17BE" w14:textId="12B4B9D9" w:rsidR="008E7AF5" w:rsidRPr="00F06298" w:rsidRDefault="008E7AF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posetilac aplikacije</w:t>
                              </w:r>
                            </w:p>
                            <w:p w14:paraId="386ACD55" w14:textId="10D14530" w:rsidR="008E7AF5" w:rsidRPr="00F06298" w:rsidRDefault="008E7AF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prijavljeni korsnik</w:t>
                              </w:r>
                            </w:p>
                            <w:p w14:paraId="585BF279" w14:textId="1C70D9FC" w:rsidR="008E7AF5" w:rsidRPr="00845091" w:rsidRDefault="008E7AF5" w:rsidP="00845091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845091">
                                <w:rPr>
                                  <w:b/>
                                  <w:lang w:val="sr-Latn-CS"/>
                                </w:rPr>
                                <w:t>privilegoani korisnik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181E9" id="Group 26" o:spid="_x0000_s1026" style="width:407.25pt;height:120pt;mso-position-horizontal-relative:char;mso-position-vertical-relative:line" coordorigin="2448,2688" coordsize="8145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15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336B5533" w14:textId="45C8A178" w:rsidR="008E7AF5" w:rsidRPr="00AF6B06" w:rsidRDefault="008E7AF5" w:rsidP="006324C3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ReceByte Web 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020884B1" w14:textId="77777777" w:rsidR="008E7AF5" w:rsidRDefault="008E7AF5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1BD7198C" w14:textId="77777777" w:rsidR="008E7AF5" w:rsidRPr="00AF6B06" w:rsidRDefault="008E7AF5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AC8D1A5" w14:textId="7E712E38" w:rsidR="008E7AF5" w:rsidRPr="00F06298" w:rsidRDefault="008E7AF5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ReceByte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151F7A0A" w14:textId="77777777" w:rsidR="008E7AF5" w:rsidRPr="00F06298" w:rsidRDefault="008E7AF5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739995F7" w14:textId="77777777" w:rsidR="008E7AF5" w:rsidRPr="00F06298" w:rsidRDefault="008E7AF5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661B17BE" w14:textId="12B4B9D9" w:rsidR="008E7AF5" w:rsidRPr="00F06298" w:rsidRDefault="008E7AF5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posetilac aplikacije</w:t>
                        </w:r>
                      </w:p>
                      <w:p w14:paraId="386ACD55" w14:textId="10D14530" w:rsidR="008E7AF5" w:rsidRPr="00F06298" w:rsidRDefault="008E7AF5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prijavljeni korsnik</w:t>
                        </w:r>
                      </w:p>
                      <w:p w14:paraId="585BF279" w14:textId="1C70D9FC" w:rsidR="008E7AF5" w:rsidRPr="00845091" w:rsidRDefault="008E7AF5" w:rsidP="00845091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845091">
                          <w:rPr>
                            <w:b/>
                            <w:lang w:val="sr-Latn-CS"/>
                          </w:rPr>
                          <w:t>privilegoani korisnik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458D5B9D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5B006CCD" w14:textId="6384CCC0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6324C3">
        <w:rPr>
          <w:rFonts w:ascii="Arial" w:hAnsi="Arial"/>
          <w:b/>
          <w:lang w:val="sr-Latn-CS"/>
        </w:rPr>
        <w:t>Kontekst sistema ReceByte</w:t>
      </w:r>
    </w:p>
    <w:p w14:paraId="3A5ADB5A" w14:textId="77777777" w:rsidR="00AF6B06" w:rsidRDefault="00AF6B06" w:rsidP="00AF6B06">
      <w:pPr>
        <w:pStyle w:val="BodyText"/>
        <w:rPr>
          <w:b/>
        </w:rPr>
      </w:pPr>
    </w:p>
    <w:p w14:paraId="4A9DCE3B" w14:textId="533AD9D7" w:rsidR="00206E1F" w:rsidRPr="003372D3" w:rsidRDefault="00DB0243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277DED08" wp14:editId="37C31CF6">
                <wp:extent cx="2971800" cy="1466215"/>
                <wp:effectExtent l="12065" t="6985" r="6985" b="1270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461F9" w14:textId="77777777" w:rsidR="008E7AF5" w:rsidRPr="00E5055D" w:rsidRDefault="008E7AF5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6F0F6532" w14:textId="77777777" w:rsidR="008E7AF5" w:rsidRPr="00E5055D" w:rsidRDefault="008E7AF5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CAA23E7" w14:textId="77777777" w:rsidR="008E7AF5" w:rsidRPr="00E5055D" w:rsidRDefault="008E7AF5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7E9A26" w14:textId="77777777" w:rsidR="008E7AF5" w:rsidRPr="00E5055D" w:rsidRDefault="008E7AF5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50EC7D32" w14:textId="77777777" w:rsidR="008E7AF5" w:rsidRPr="00E5055D" w:rsidRDefault="008E7AF5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B8BB564" w14:textId="77777777" w:rsidR="008E7AF5" w:rsidRPr="00E5055D" w:rsidRDefault="008E7AF5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9BA8914" w14:textId="55DA716C" w:rsidR="008E7AF5" w:rsidRPr="00E5055D" w:rsidRDefault="008E7AF5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ReceByte</w:t>
                              </w:r>
                            </w:p>
                            <w:p w14:paraId="6429B69B" w14:textId="77777777" w:rsidR="008E7AF5" w:rsidRPr="00E5055D" w:rsidRDefault="008E7AF5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2F4F3931" w14:textId="77777777" w:rsidR="008E7AF5" w:rsidRPr="00E5055D" w:rsidRDefault="008E7AF5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0D51E153" w14:textId="1B266A9D" w:rsidR="008E7AF5" w:rsidRPr="00E5055D" w:rsidRDefault="008E7AF5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ReceByte</w:t>
                              </w:r>
                            </w:p>
                            <w:p w14:paraId="193DDC6F" w14:textId="77777777" w:rsidR="008E7AF5" w:rsidRPr="00E5055D" w:rsidRDefault="008E7AF5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89E67" w14:textId="77777777" w:rsidR="008E7AF5" w:rsidRDefault="008E7AF5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DED08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5D6461F9" w14:textId="77777777" w:rsidR="008E7AF5" w:rsidRPr="00E5055D" w:rsidRDefault="008E7AF5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6F0F6532" w14:textId="77777777" w:rsidR="008E7AF5" w:rsidRPr="00E5055D" w:rsidRDefault="008E7AF5">
                        <w:pPr>
                          <w:rPr>
                            <w:lang w:val="sr-Latn-CS"/>
                          </w:rPr>
                        </w:pPr>
                      </w:p>
                      <w:p w14:paraId="3CAA23E7" w14:textId="77777777" w:rsidR="008E7AF5" w:rsidRPr="00E5055D" w:rsidRDefault="008E7AF5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17E9A26" w14:textId="77777777" w:rsidR="008E7AF5" w:rsidRPr="00E5055D" w:rsidRDefault="008E7AF5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50EC7D32" w14:textId="77777777" w:rsidR="008E7AF5" w:rsidRPr="00E5055D" w:rsidRDefault="008E7AF5">
                        <w:pPr>
                          <w:rPr>
                            <w:lang w:val="sr-Latn-CS"/>
                          </w:rPr>
                        </w:pPr>
                      </w:p>
                      <w:p w14:paraId="1B8BB564" w14:textId="77777777" w:rsidR="008E7AF5" w:rsidRPr="00E5055D" w:rsidRDefault="008E7AF5">
                        <w:pPr>
                          <w:rPr>
                            <w:lang w:val="sr-Latn-CS"/>
                          </w:rPr>
                        </w:pPr>
                      </w:p>
                      <w:p w14:paraId="59BA8914" w14:textId="55DA716C" w:rsidR="008E7AF5" w:rsidRPr="00E5055D" w:rsidRDefault="008E7AF5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ReceByte</w:t>
                        </w:r>
                      </w:p>
                      <w:p w14:paraId="6429B69B" w14:textId="77777777" w:rsidR="008E7AF5" w:rsidRPr="00E5055D" w:rsidRDefault="008E7AF5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2F4F3931" w14:textId="77777777" w:rsidR="008E7AF5" w:rsidRPr="00E5055D" w:rsidRDefault="008E7AF5">
                        <w:pPr>
                          <w:rPr>
                            <w:lang w:val="sr-Latn-CS"/>
                          </w:rPr>
                        </w:pPr>
                      </w:p>
                      <w:p w14:paraId="0D51E153" w14:textId="1B266A9D" w:rsidR="008E7AF5" w:rsidRPr="00E5055D" w:rsidRDefault="008E7AF5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ReceByte</w:t>
                        </w:r>
                      </w:p>
                      <w:p w14:paraId="193DDC6F" w14:textId="77777777" w:rsidR="008E7AF5" w:rsidRPr="00E5055D" w:rsidRDefault="008E7AF5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3F89E67" w14:textId="77777777" w:rsidR="008E7AF5" w:rsidRDefault="008E7AF5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FD92AA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4F04671" w14:textId="5801A8B9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6324C3">
        <w:rPr>
          <w:rFonts w:ascii="Arial" w:hAnsi="Arial"/>
          <w:b/>
          <w:lang w:val="sr-Latn-CS"/>
        </w:rPr>
        <w:t>Pregled sistema ReceByte</w:t>
      </w:r>
    </w:p>
    <w:p w14:paraId="40CB5037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52D12EDD" w14:textId="77777777" w:rsidR="00206E1F" w:rsidRPr="003372D3" w:rsidRDefault="00D44844" w:rsidP="00B849B5">
      <w:pPr>
        <w:pStyle w:val="Heading2"/>
        <w:rPr>
          <w:lang w:val="sr-Latn-CS"/>
        </w:rPr>
      </w:pPr>
      <w:bookmarkStart w:id="16" w:name="_Toc75190441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6"/>
    </w:p>
    <w:p w14:paraId="3DFFA8CE" w14:textId="2EA6C40C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>Tabela prikazana u ovom odeljku identi</w:t>
      </w:r>
      <w:r w:rsidR="00002F3E">
        <w:rPr>
          <w:lang w:val="sr-Latn-CS"/>
        </w:rPr>
        <w:t>fikuje osnovne mogućnosti ReceByte</w:t>
      </w:r>
      <w:r>
        <w:rPr>
          <w:lang w:val="sr-Latn-CS"/>
        </w:rPr>
        <w:t xml:space="preserve"> 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13FBBC7B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1A849BA0" w14:textId="77777777" w:rsidTr="003B723F">
        <w:tc>
          <w:tcPr>
            <w:tcW w:w="4230" w:type="dxa"/>
          </w:tcPr>
          <w:p w14:paraId="3B7A85C3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666A63D4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672506EE" w14:textId="77777777" w:rsidTr="003B723F">
        <w:tc>
          <w:tcPr>
            <w:tcW w:w="4230" w:type="dxa"/>
          </w:tcPr>
          <w:p w14:paraId="6C531A45" w14:textId="106FDA84" w:rsidR="00F3327B" w:rsidRPr="003372D3" w:rsidRDefault="00F3327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</w:t>
            </w:r>
            <w:r w:rsidR="00B11753">
              <w:rPr>
                <w:lang w:val="sr-Latn-CS"/>
              </w:rPr>
              <w:t>ednostavan način unosa</w:t>
            </w:r>
            <w:r>
              <w:rPr>
                <w:lang w:val="sr-Latn-CS"/>
              </w:rPr>
              <w:t xml:space="preserve"> i organizacije namirnica u virtuelnom frižideru</w:t>
            </w:r>
          </w:p>
        </w:tc>
        <w:tc>
          <w:tcPr>
            <w:tcW w:w="4518" w:type="dxa"/>
          </w:tcPr>
          <w:p w14:paraId="260E2B4D" w14:textId="77777777" w:rsidR="00A12200" w:rsidRDefault="00B11753" w:rsidP="00F3327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trenutnog stanja frižidera i ažuriranje namirnica u istom.</w:t>
            </w:r>
          </w:p>
          <w:p w14:paraId="61507854" w14:textId="100EE259" w:rsidR="00B11753" w:rsidRPr="003372D3" w:rsidRDefault="00B11753" w:rsidP="00F3327B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7EDCC20D" w14:textId="77777777" w:rsidTr="003B723F">
        <w:tc>
          <w:tcPr>
            <w:tcW w:w="4230" w:type="dxa"/>
          </w:tcPr>
          <w:p w14:paraId="1287BF31" w14:textId="4A8A69CA" w:rsidR="00206E1F" w:rsidRPr="003372D3" w:rsidRDefault="002922C4" w:rsidP="00F3327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F3327B">
              <w:rPr>
                <w:lang w:val="sr-Latn-CS"/>
              </w:rPr>
              <w:t>receptima</w:t>
            </w:r>
          </w:p>
        </w:tc>
        <w:tc>
          <w:tcPr>
            <w:tcW w:w="4518" w:type="dxa"/>
          </w:tcPr>
          <w:p w14:paraId="034A4087" w14:textId="77777777" w:rsidR="00206E1F" w:rsidRPr="00B11753" w:rsidRDefault="00F3327B" w:rsidP="00F3327B">
            <w:pPr>
              <w:widowControl/>
              <w:spacing w:line="240" w:lineRule="auto"/>
              <w:rPr>
                <w:rStyle w:val="fontstyle01"/>
                <w:color w:val="000000" w:themeColor="text1"/>
              </w:rPr>
            </w:pPr>
            <w:r w:rsidRPr="00B11753">
              <w:rPr>
                <w:rStyle w:val="fontstyle01"/>
                <w:color w:val="000000" w:themeColor="text1"/>
              </w:rPr>
              <w:t>Prika</w:t>
            </w:r>
            <w:r w:rsidR="00B11753" w:rsidRPr="00B11753">
              <w:rPr>
                <w:rStyle w:val="fontstyle01"/>
                <w:color w:val="000000" w:themeColor="text1"/>
              </w:rPr>
              <w:t>z svih ocena i komentara recepata. Ažuriranje podataka o receptima.</w:t>
            </w:r>
          </w:p>
          <w:p w14:paraId="30C48987" w14:textId="31AADF6E" w:rsidR="00B11753" w:rsidRPr="003372D3" w:rsidRDefault="00B11753" w:rsidP="00F3327B">
            <w:pPr>
              <w:widowControl/>
              <w:spacing w:line="240" w:lineRule="auto"/>
              <w:rPr>
                <w:lang w:val="sr-Latn-CS"/>
              </w:rPr>
            </w:pPr>
          </w:p>
        </w:tc>
      </w:tr>
      <w:tr w:rsidR="00206E1F" w:rsidRPr="003372D3" w14:paraId="2FC376D0" w14:textId="77777777" w:rsidTr="003B723F">
        <w:tc>
          <w:tcPr>
            <w:tcW w:w="4230" w:type="dxa"/>
          </w:tcPr>
          <w:p w14:paraId="760D6DE5" w14:textId="17C5417B" w:rsidR="00206E1F" w:rsidRPr="003372D3" w:rsidRDefault="002922C4" w:rsidP="00F3327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Konzistentnost prikaza podataka o </w:t>
            </w:r>
            <w:r w:rsidR="00F3327B">
              <w:rPr>
                <w:lang w:val="sr-Latn-CS"/>
              </w:rPr>
              <w:t>unetim receptima</w:t>
            </w:r>
          </w:p>
        </w:tc>
        <w:tc>
          <w:tcPr>
            <w:tcW w:w="4518" w:type="dxa"/>
          </w:tcPr>
          <w:p w14:paraId="18D15EFD" w14:textId="77777777" w:rsidR="00F3327B" w:rsidRPr="00F3327B" w:rsidRDefault="00845091" w:rsidP="00F3327B">
            <w:pPr>
              <w:widowControl/>
              <w:spacing w:line="240" w:lineRule="auto"/>
              <w:rPr>
                <w:rStyle w:val="fontstyle01"/>
                <w:color w:val="auto"/>
              </w:rPr>
            </w:pPr>
            <w:r w:rsidRPr="00F3327B">
              <w:rPr>
                <w:rStyle w:val="fontstyle01"/>
                <w:color w:val="auto"/>
              </w:rPr>
              <w:t>Standardizacija prikaza i unosa podataka o</w:t>
            </w:r>
            <w:r w:rsidRPr="00F3327B">
              <w:rPr>
                <w:rFonts w:ascii="TimesNewRomanPSMT" w:hAnsi="TimesNewRomanPSMT"/>
              </w:rPr>
              <w:br/>
            </w:r>
            <w:r w:rsidR="00F3327B" w:rsidRPr="00F3327B">
              <w:rPr>
                <w:rStyle w:val="fontstyle01"/>
                <w:color w:val="auto"/>
              </w:rPr>
              <w:t>unetim receptima.</w:t>
            </w:r>
          </w:p>
          <w:p w14:paraId="6F306C9B" w14:textId="47D03015" w:rsidR="00F3327B" w:rsidRPr="00F3327B" w:rsidRDefault="00F3327B" w:rsidP="00F3327B">
            <w:pPr>
              <w:widowControl/>
              <w:spacing w:line="240" w:lineRule="auto"/>
              <w:rPr>
                <w:rFonts w:ascii="TimesNewRomanPSMT" w:hAnsi="TimesNewRomanPSMT"/>
                <w:color w:val="FF0000"/>
              </w:rPr>
            </w:pPr>
          </w:p>
        </w:tc>
      </w:tr>
      <w:tr w:rsidR="00206E1F" w:rsidRPr="003372D3" w14:paraId="56DDC9EA" w14:textId="77777777" w:rsidTr="003B723F">
        <w:tc>
          <w:tcPr>
            <w:tcW w:w="4230" w:type="dxa"/>
          </w:tcPr>
          <w:p w14:paraId="07A075BE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31D19EBD" w14:textId="1E766F06" w:rsidR="00206E1F" w:rsidRPr="003372D3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8176BD">
              <w:rPr>
                <w:lang w:val="sr-Latn-CS"/>
              </w:rPr>
              <w:t>korišćenjem PC-a i i</w:t>
            </w:r>
            <w:r w:rsidR="006F37E4">
              <w:rPr>
                <w:lang w:val="sr-Latn-CS"/>
              </w:rPr>
              <w:t>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51C392A6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1597E728" w14:textId="77777777" w:rsidR="00206E1F" w:rsidRPr="003372D3" w:rsidRDefault="00206E1F">
      <w:pPr>
        <w:pStyle w:val="BodyText"/>
        <w:rPr>
          <w:lang w:val="sr-Latn-CS"/>
        </w:rPr>
      </w:pPr>
    </w:p>
    <w:p w14:paraId="7F8BB881" w14:textId="77777777" w:rsidR="00206E1F" w:rsidRPr="003372D3" w:rsidRDefault="00D44844" w:rsidP="00D44844">
      <w:pPr>
        <w:pStyle w:val="Heading2"/>
        <w:rPr>
          <w:lang w:val="sr-Latn-CS"/>
        </w:rPr>
      </w:pPr>
      <w:bookmarkStart w:id="17" w:name="_Toc75190442"/>
      <w:r>
        <w:rPr>
          <w:lang w:val="sr-Latn-CS"/>
        </w:rPr>
        <w:t>Pretpostavke i zavisnosti</w:t>
      </w:r>
      <w:bookmarkEnd w:id="17"/>
    </w:p>
    <w:p w14:paraId="2E3217F0" w14:textId="10295B86" w:rsidR="00206E1F" w:rsidRPr="003372D3" w:rsidRDefault="00002F3E" w:rsidP="00445A8C">
      <w:pPr>
        <w:pStyle w:val="BodyText"/>
        <w:rPr>
          <w:lang w:val="sr-Latn-CS"/>
        </w:rPr>
      </w:pPr>
      <w:r>
        <w:rPr>
          <w:lang w:val="sr-Latn-CS"/>
        </w:rPr>
        <w:t>ReceByte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14:paraId="52CD1B64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21A0B6ED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2D9675A5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002C02BA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33714D7F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1CB6D642" w14:textId="03B0DFED" w:rsidR="00206E1F" w:rsidRDefault="00D44844" w:rsidP="00B849B5">
      <w:pPr>
        <w:pStyle w:val="Heading2"/>
        <w:rPr>
          <w:lang w:val="sr-Latn-CS"/>
        </w:rPr>
      </w:pPr>
      <w:bookmarkStart w:id="18" w:name="_Toc75190443"/>
      <w:r>
        <w:rPr>
          <w:lang w:val="sr-Latn-CS"/>
        </w:rPr>
        <w:t>Cena</w:t>
      </w:r>
      <w:bookmarkEnd w:id="18"/>
    </w:p>
    <w:p w14:paraId="338B3E19" w14:textId="7434ADA8" w:rsidR="00845091" w:rsidRPr="00845091" w:rsidRDefault="00845091" w:rsidP="00845091">
      <w:pPr>
        <w:ind w:left="720"/>
        <w:rPr>
          <w:lang w:val="sr-Latn-CS"/>
        </w:rPr>
      </w:pPr>
      <w:r>
        <w:rPr>
          <w:rStyle w:val="fontstyle01"/>
        </w:rPr>
        <w:t>ReceByte aplikacija je studentski projekat, pa nije potrebno izdvajati novčana sredstva za izradu i održavanje</w:t>
      </w:r>
      <w:r>
        <w:rPr>
          <w:rFonts w:ascii="TimesNewRomanPSMT" w:hAnsi="TimesNewRomanPSMT"/>
          <w:color w:val="000000"/>
        </w:rPr>
        <w:t>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Za instalaciju sistema će biti iskorišćen postojeći Web server tako da nije potrebno izdvojiti novac za server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u početnim fazama razvoja.</w:t>
      </w:r>
    </w:p>
    <w:p w14:paraId="59E880B7" w14:textId="3F24B5FA" w:rsidR="00206E1F" w:rsidRDefault="00D44844" w:rsidP="00D44844">
      <w:pPr>
        <w:pStyle w:val="Heading2"/>
        <w:rPr>
          <w:lang w:val="sr-Latn-CS"/>
        </w:rPr>
      </w:pPr>
      <w:bookmarkStart w:id="19" w:name="_Toc75190444"/>
      <w:r>
        <w:rPr>
          <w:lang w:val="sr-Latn-CS"/>
        </w:rPr>
        <w:lastRenderedPageBreak/>
        <w:t>Licenciranje i instalacija</w:t>
      </w:r>
      <w:bookmarkEnd w:id="19"/>
    </w:p>
    <w:p w14:paraId="7E660764" w14:textId="69F332E6" w:rsidR="00845091" w:rsidRPr="00845091" w:rsidRDefault="00845091" w:rsidP="00845091">
      <w:pPr>
        <w:ind w:left="720"/>
        <w:rPr>
          <w:lang w:val="sr-Latn-CS"/>
        </w:rPr>
      </w:pPr>
      <w:r>
        <w:rPr>
          <w:rStyle w:val="fontstyle01"/>
        </w:rPr>
        <w:t>Sistem će za početak biti instaliran samo u iznajmljenom hosting-u tako da ne postoje posebni zahtevi u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pogledu licenciranja.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Potrebno je obezbediti automatizaciju procesa kreiranja baze podataka.</w:t>
      </w:r>
    </w:p>
    <w:p w14:paraId="0D84E744" w14:textId="77777777" w:rsidR="00206E1F" w:rsidRPr="007174F0" w:rsidRDefault="00B849B5" w:rsidP="00B849B5">
      <w:pPr>
        <w:pStyle w:val="Heading1"/>
        <w:rPr>
          <w:color w:val="000000" w:themeColor="text1"/>
          <w:lang w:val="sr-Latn-CS"/>
        </w:rPr>
      </w:pPr>
      <w:bookmarkStart w:id="20" w:name="_Toc75190445"/>
      <w:r w:rsidRPr="007174F0">
        <w:rPr>
          <w:color w:val="000000" w:themeColor="text1"/>
          <w:lang w:val="sr-Latn-CS"/>
        </w:rPr>
        <w:t>Funkcionalni zahtevi</w:t>
      </w:r>
      <w:bookmarkEnd w:id="20"/>
    </w:p>
    <w:p w14:paraId="6E7B8839" w14:textId="77777777" w:rsidR="00916C63" w:rsidRPr="003372D3" w:rsidRDefault="00916C63" w:rsidP="00916C63">
      <w:pPr>
        <w:pStyle w:val="BodyText"/>
        <w:rPr>
          <w:lang w:val="sr-Latn-CS"/>
        </w:rPr>
      </w:pPr>
      <w:r>
        <w:rPr>
          <w:lang w:val="sr-Latn-CS"/>
        </w:rPr>
        <w:t>U ovom odeljku su definisane funkcionalnosti ReceByte sistema.</w:t>
      </w:r>
      <w:r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Pr="003372D3">
        <w:rPr>
          <w:lang w:val="sr-Latn-CS"/>
        </w:rPr>
        <w:t xml:space="preserve">. </w:t>
      </w:r>
    </w:p>
    <w:p w14:paraId="6E20BDDF" w14:textId="77777777" w:rsidR="00206E1F" w:rsidRPr="00ED0EE0" w:rsidRDefault="00254CBE">
      <w:pPr>
        <w:pStyle w:val="Heading2"/>
        <w:rPr>
          <w:color w:val="000000" w:themeColor="text1"/>
          <w:lang w:val="sr-Latn-CS"/>
        </w:rPr>
      </w:pPr>
      <w:bookmarkStart w:id="21" w:name="_Toc75190446"/>
      <w:r w:rsidRPr="00ED0EE0">
        <w:rPr>
          <w:color w:val="000000" w:themeColor="text1"/>
          <w:lang w:val="sr-Latn-CS"/>
        </w:rPr>
        <w:t>Prijavljivanje na sistem</w:t>
      </w:r>
      <w:bookmarkEnd w:id="21"/>
    </w:p>
    <w:p w14:paraId="113BA5F1" w14:textId="0F3032D1" w:rsidR="007174F0" w:rsidRDefault="007174F0" w:rsidP="007174F0">
      <w:pPr>
        <w:pStyle w:val="BodyText"/>
        <w:rPr>
          <w:lang w:val="sr-Latn-CS"/>
        </w:rPr>
      </w:pPr>
      <w:r>
        <w:rPr>
          <w:lang w:val="sr-Latn-CS"/>
        </w:rPr>
        <w:t xml:space="preserve">Administrator, privilegovani korisnik i prijavljeni korisnik pristupaju sajtu prijavljivanjem na osnovu korisničkog imena i lozinke, u zavisnosti od toga koji tip korisnika se prijavi na sistem imaće određene privilegije. </w:t>
      </w:r>
    </w:p>
    <w:p w14:paraId="01C719B3" w14:textId="7527B8D5" w:rsidR="005613E4" w:rsidRPr="003372D3" w:rsidRDefault="007174F0" w:rsidP="00ED0EE0">
      <w:pPr>
        <w:pStyle w:val="BodyText"/>
        <w:rPr>
          <w:lang w:val="sr-Latn-CS"/>
        </w:rPr>
      </w:pPr>
      <w:r>
        <w:rPr>
          <w:lang w:val="sr-Latn-CS"/>
        </w:rPr>
        <w:t>Posetioci pristupaju informacijama bez potrebe prijavljivanja na sistem.</w:t>
      </w:r>
    </w:p>
    <w:p w14:paraId="4E3194E9" w14:textId="6594D628" w:rsidR="002A5E27" w:rsidRPr="00ED0EE0" w:rsidRDefault="002A5E27" w:rsidP="002A5E27">
      <w:pPr>
        <w:pStyle w:val="Heading2"/>
        <w:rPr>
          <w:color w:val="000000" w:themeColor="text1"/>
          <w:lang w:val="sr-Latn-CS"/>
        </w:rPr>
      </w:pPr>
      <w:bookmarkStart w:id="22" w:name="_Toc75190447"/>
      <w:r w:rsidRPr="00ED0EE0">
        <w:rPr>
          <w:color w:val="000000" w:themeColor="text1"/>
          <w:lang w:val="sr-Latn-CS"/>
        </w:rPr>
        <w:t xml:space="preserve">Unos, prikaz i ažuriranje osnovnih podataka o </w:t>
      </w:r>
      <w:r w:rsidR="00ED0EE0" w:rsidRPr="00ED0EE0">
        <w:rPr>
          <w:color w:val="000000" w:themeColor="text1"/>
          <w:lang w:val="sr-Latn-CS"/>
        </w:rPr>
        <w:t>receptima</w:t>
      </w:r>
      <w:bookmarkEnd w:id="22"/>
    </w:p>
    <w:p w14:paraId="4BD257C6" w14:textId="2F534253" w:rsidR="00ED0EE0" w:rsidRDefault="00ED0EE0" w:rsidP="00ED0EE0">
      <w:pPr>
        <w:pStyle w:val="BodyText"/>
        <w:rPr>
          <w:lang w:val="sr-Latn-CS"/>
        </w:rPr>
      </w:pPr>
      <w:r>
        <w:rPr>
          <w:lang w:val="sr-Latn-CS"/>
        </w:rPr>
        <w:t>Prijavljeni korisnik može poslati nove recepte na reviziju korisniku sa privilegijama koji ažuriraju bazu podataka sa receptima.</w:t>
      </w:r>
    </w:p>
    <w:p w14:paraId="28242559" w14:textId="591A883E" w:rsidR="00ED0EE0" w:rsidRDefault="00ED0EE0" w:rsidP="00ED0EE0">
      <w:pPr>
        <w:pStyle w:val="BodyText"/>
        <w:rPr>
          <w:lang w:val="sr-Latn-CS"/>
        </w:rPr>
      </w:pPr>
      <w:r>
        <w:rPr>
          <w:lang w:val="sr-Latn-CS"/>
        </w:rPr>
        <w:t>Svim korisnicima je omogućen prikaz svih odobrenih recepata.</w:t>
      </w:r>
    </w:p>
    <w:p w14:paraId="69E99B7F" w14:textId="2589E82F" w:rsidR="00290BF2" w:rsidRDefault="00290BF2" w:rsidP="00ED0EE0">
      <w:pPr>
        <w:pStyle w:val="BodyText"/>
        <w:rPr>
          <w:lang w:val="sr-Latn-CS"/>
        </w:rPr>
      </w:pPr>
      <w:r>
        <w:rPr>
          <w:lang w:val="sr-Latn-CS"/>
        </w:rPr>
        <w:t>Recepti se sortiraju na osnovu odabranog kriterijuma (na osnovu datuma, ocena....).</w:t>
      </w:r>
    </w:p>
    <w:p w14:paraId="369D2A11" w14:textId="77E7365C" w:rsidR="00A13826" w:rsidRDefault="00A13826" w:rsidP="00ED0EE0">
      <w:pPr>
        <w:pStyle w:val="BodyText"/>
        <w:rPr>
          <w:lang w:val="sr-Latn-CS"/>
        </w:rPr>
      </w:pPr>
      <w:r>
        <w:rPr>
          <w:lang w:val="sr-Latn-CS"/>
        </w:rPr>
        <w:t>Recepti se mogu filtrirati na osnovu odabranih kriterijuma (tip kuhinje, vreme pripreme...)</w:t>
      </w:r>
    </w:p>
    <w:p w14:paraId="2D7F2EE8" w14:textId="6449075B" w:rsidR="00ED0EE0" w:rsidRPr="00ED0EE0" w:rsidRDefault="00ED0EE0" w:rsidP="00ED0EE0">
      <w:pPr>
        <w:pStyle w:val="Heading2"/>
        <w:rPr>
          <w:color w:val="000000" w:themeColor="text1"/>
          <w:lang w:val="sr-Latn-CS"/>
        </w:rPr>
      </w:pPr>
      <w:bookmarkStart w:id="23" w:name="_Toc75190448"/>
      <w:r w:rsidRPr="00ED0EE0">
        <w:rPr>
          <w:color w:val="000000" w:themeColor="text1"/>
          <w:lang w:val="sr-Latn-CS"/>
        </w:rPr>
        <w:t>Unos, prikaz i ažuriranje podataka o virtuelnom frižideru</w:t>
      </w:r>
      <w:bookmarkEnd w:id="23"/>
    </w:p>
    <w:p w14:paraId="49786F87" w14:textId="0BC3BE1C" w:rsidR="00ED0EE0" w:rsidRDefault="00ED0EE0" w:rsidP="00ED0EE0">
      <w:pPr>
        <w:pStyle w:val="BodyText"/>
        <w:rPr>
          <w:lang w:val="sr-Latn-CS"/>
        </w:rPr>
      </w:pPr>
      <w:r>
        <w:rPr>
          <w:lang w:val="sr-Latn-CS"/>
        </w:rPr>
        <w:t>Prijavljeni i privilegovani korisnici imaju mogućnost kreiranje svog frižidera kao i ažuriranje podataka o frižideru i namirnicama u njemu.</w:t>
      </w:r>
    </w:p>
    <w:p w14:paraId="6F61007A" w14:textId="049D6556" w:rsidR="00290BF2" w:rsidRPr="003372D3" w:rsidRDefault="00290BF2" w:rsidP="00ED0EE0">
      <w:pPr>
        <w:pStyle w:val="BodyText"/>
        <w:rPr>
          <w:lang w:val="sr-Latn-CS"/>
        </w:rPr>
      </w:pPr>
      <w:r>
        <w:rPr>
          <w:lang w:val="sr-Latn-CS"/>
        </w:rPr>
        <w:t>Na osnovu tipa namirnica vrši se sortiranje u virtuelnom frižideru.</w:t>
      </w:r>
    </w:p>
    <w:p w14:paraId="7CA092C8" w14:textId="73AF155B" w:rsidR="00206E1F" w:rsidRPr="00ED0EE0" w:rsidRDefault="004D5B40" w:rsidP="005A3F8C">
      <w:pPr>
        <w:pStyle w:val="Heading2"/>
        <w:rPr>
          <w:color w:val="000000" w:themeColor="text1"/>
          <w:lang w:val="sr-Latn-CS"/>
        </w:rPr>
      </w:pPr>
      <w:bookmarkStart w:id="24" w:name="_Toc75190449"/>
      <w:r>
        <w:rPr>
          <w:color w:val="000000" w:themeColor="text1"/>
          <w:lang w:val="sr-Latn-CS"/>
        </w:rPr>
        <w:t>Registrovanje na sajt</w:t>
      </w:r>
      <w:bookmarkEnd w:id="24"/>
    </w:p>
    <w:p w14:paraId="5CCA8F91" w14:textId="4F26F25D" w:rsidR="004D5B40" w:rsidRDefault="00ED0EE0" w:rsidP="004D5B40">
      <w:pPr>
        <w:pStyle w:val="BodyText"/>
        <w:rPr>
          <w:lang w:val="sr-Latn-CS"/>
        </w:rPr>
      </w:pPr>
      <w:r>
        <w:rPr>
          <w:lang w:val="sr-Latn-CS"/>
        </w:rPr>
        <w:t>Administrator ima mogućnost kreiranja novih i brisanja postojećih korisničkih naloga za sve vrste korisnika. Administrator će biti u mogućnosti da prijavljenje korisnike prebaci u novi tip privilegovanih korisnika koji će imati mogućnost prihvatanja i ažuriranja recepata.</w:t>
      </w:r>
    </w:p>
    <w:p w14:paraId="242CC1F0" w14:textId="76364E72" w:rsidR="004D5B40" w:rsidRPr="004D5B40" w:rsidRDefault="004D5B40" w:rsidP="004D5B40">
      <w:pPr>
        <w:pStyle w:val="BodyText"/>
        <w:rPr>
          <w:lang w:val="sr-Latn-RS"/>
        </w:rPr>
      </w:pPr>
      <w:r>
        <w:rPr>
          <w:lang w:val="sr-Latn-CS"/>
        </w:rPr>
        <w:t xml:space="preserve">Posetilac sajta </w:t>
      </w:r>
      <w:r>
        <w:rPr>
          <w:lang w:val="sr-Latn-RS"/>
        </w:rPr>
        <w:t>ima mogućnost kreiranja profila unošenjem imena, prezimena, username-a, e-mail adrese, šifre i opisa. Prilikom unosa informacija username korisnika mora biti jedinstven i šifra mora imati velika slova, mala slova, brojeve i specijalne znake. Ovakvom registracijom korisnik dobija privilegiju prijavljenog korisnika.</w:t>
      </w:r>
    </w:p>
    <w:p w14:paraId="21DB880F" w14:textId="77777777" w:rsidR="004D5B40" w:rsidRPr="00596A70" w:rsidRDefault="004D5B40" w:rsidP="004D5B40">
      <w:pPr>
        <w:pStyle w:val="Heading2"/>
        <w:numPr>
          <w:ilvl w:val="1"/>
          <w:numId w:val="4"/>
        </w:numPr>
        <w:rPr>
          <w:color w:val="000000" w:themeColor="text1"/>
          <w:lang w:val="sr-Latn-CS"/>
        </w:rPr>
      </w:pPr>
      <w:bookmarkStart w:id="25" w:name="_Toc74884560"/>
      <w:bookmarkStart w:id="26" w:name="_Toc75190450"/>
      <w:r>
        <w:rPr>
          <w:color w:val="000000" w:themeColor="text1"/>
          <w:lang w:val="sr-Latn-CS"/>
        </w:rPr>
        <w:t>Č</w:t>
      </w:r>
      <w:r>
        <w:rPr>
          <w:color w:val="000000" w:themeColor="text1"/>
          <w:lang w:val="sr-Latn-RS"/>
        </w:rPr>
        <w:t>uvanje recepata</w:t>
      </w:r>
      <w:bookmarkEnd w:id="25"/>
      <w:bookmarkEnd w:id="26"/>
    </w:p>
    <w:p w14:paraId="3BEAE07E" w14:textId="20035F81" w:rsidR="004D5B40" w:rsidRPr="003372D3" w:rsidRDefault="004D5B40" w:rsidP="004D5B40">
      <w:pPr>
        <w:pStyle w:val="BodyText"/>
        <w:rPr>
          <w:lang w:val="sr-Latn-CS"/>
        </w:rPr>
      </w:pPr>
      <w:r>
        <w:rPr>
          <w:lang w:val="sr-Latn-CS"/>
        </w:rPr>
        <w:t>Admin, privilegovani i prijavljeni korisnici mogu sačuvati recept i potom kasnije pregledati listu sačuvanih recepata.</w:t>
      </w:r>
    </w:p>
    <w:p w14:paraId="2C2C1E0D" w14:textId="78F51346" w:rsidR="002A5E27" w:rsidRPr="00596A70" w:rsidRDefault="002A5E27" w:rsidP="002A5E27">
      <w:pPr>
        <w:pStyle w:val="Heading2"/>
        <w:rPr>
          <w:color w:val="000000" w:themeColor="text1"/>
          <w:lang w:val="sr-Latn-CS"/>
        </w:rPr>
      </w:pPr>
      <w:bookmarkStart w:id="27" w:name="_Toc75190451"/>
      <w:r w:rsidRPr="00596A70">
        <w:rPr>
          <w:color w:val="000000" w:themeColor="text1"/>
          <w:lang w:val="sr-Latn-CS"/>
        </w:rPr>
        <w:t xml:space="preserve">Unos, prikaz i ažuriranje podataka o </w:t>
      </w:r>
      <w:r w:rsidR="00ED0EE0" w:rsidRPr="00596A70">
        <w:rPr>
          <w:color w:val="000000" w:themeColor="text1"/>
          <w:lang w:val="sr-Latn-CS"/>
        </w:rPr>
        <w:t>ocenama i komentarima</w:t>
      </w:r>
      <w:bookmarkEnd w:id="27"/>
    </w:p>
    <w:p w14:paraId="1CA20B1B" w14:textId="24AEF0EC" w:rsidR="00596A70" w:rsidRDefault="00596A70" w:rsidP="00596A70">
      <w:pPr>
        <w:pStyle w:val="BodyText"/>
        <w:rPr>
          <w:lang w:val="sr-Latn-CS"/>
        </w:rPr>
      </w:pPr>
      <w:r>
        <w:rPr>
          <w:lang w:val="sr-Latn-CS"/>
        </w:rPr>
        <w:t>Prijavljeni i privilegovani korisnici imaju mogućnost dodavanja ocena i komentara.</w:t>
      </w:r>
    </w:p>
    <w:p w14:paraId="65DFB121" w14:textId="3AF7D5D4" w:rsidR="00206E1F" w:rsidRPr="003C0E09" w:rsidRDefault="005D2FCA">
      <w:pPr>
        <w:pStyle w:val="Heading2"/>
        <w:rPr>
          <w:color w:val="000000" w:themeColor="text1"/>
          <w:lang w:val="sr-Latn-CS"/>
        </w:rPr>
      </w:pPr>
      <w:bookmarkStart w:id="28" w:name="_Toc75190452"/>
      <w:r w:rsidRPr="003C0E09">
        <w:rPr>
          <w:color w:val="000000" w:themeColor="text1"/>
          <w:lang w:val="sr-Latn-CS"/>
        </w:rPr>
        <w:t xml:space="preserve">Pretraga </w:t>
      </w:r>
      <w:r w:rsidR="003C0E09" w:rsidRPr="003C0E09">
        <w:rPr>
          <w:color w:val="000000" w:themeColor="text1"/>
          <w:lang w:val="sr-Latn-CS"/>
        </w:rPr>
        <w:t>recepata na osnovu sadržaja virtuelnog frižidera</w:t>
      </w:r>
      <w:bookmarkEnd w:id="28"/>
    </w:p>
    <w:p w14:paraId="50D3010E" w14:textId="1A7B9D2F" w:rsidR="003C0E09" w:rsidRDefault="003C0E09" w:rsidP="003C0E09">
      <w:pPr>
        <w:ind w:left="720"/>
        <w:rPr>
          <w:lang w:val="sr-Latn-CS"/>
        </w:rPr>
      </w:pPr>
      <w:r>
        <w:rPr>
          <w:lang w:val="sr-Latn-CS"/>
        </w:rPr>
        <w:t>Prijavljeni i privilegovani korisnici mogu vrši</w:t>
      </w:r>
      <w:r w:rsidR="00492A9C">
        <w:rPr>
          <w:lang w:val="sr-Latn-CS"/>
        </w:rPr>
        <w:t>ti pretra</w:t>
      </w:r>
      <w:r w:rsidR="00492A9C">
        <w:rPr>
          <w:lang w:val="sr-Latn-RS"/>
        </w:rPr>
        <w:t>živanje</w:t>
      </w:r>
      <w:r>
        <w:rPr>
          <w:lang w:val="sr-Latn-CS"/>
        </w:rPr>
        <w:t xml:space="preserve"> baze podataka recepata na osnovu sadržaja njihovog virtuelnog frižidera.</w:t>
      </w:r>
    </w:p>
    <w:p w14:paraId="6FBB1239" w14:textId="022E8152" w:rsidR="003C0E09" w:rsidRDefault="003C0E09" w:rsidP="003C0E09">
      <w:pPr>
        <w:ind w:left="720"/>
        <w:rPr>
          <w:lang w:val="sr-Latn-CS"/>
        </w:rPr>
      </w:pPr>
      <w:r>
        <w:rPr>
          <w:lang w:val="sr-Latn-CS"/>
        </w:rPr>
        <w:t>Rezultat filtriranja može biti dodatno sortiran i/ili dodatno filtriran.</w:t>
      </w:r>
    </w:p>
    <w:p w14:paraId="05F84EEA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9" w:name="_Toc75190453"/>
      <w:r>
        <w:rPr>
          <w:lang w:val="sr-Latn-CS"/>
        </w:rPr>
        <w:t>Ograničenja</w:t>
      </w:r>
      <w:bookmarkEnd w:id="29"/>
      <w:r w:rsidR="00206E1F" w:rsidRPr="003372D3">
        <w:rPr>
          <w:lang w:val="sr-Latn-CS"/>
        </w:rPr>
        <w:t xml:space="preserve"> </w:t>
      </w:r>
    </w:p>
    <w:p w14:paraId="21F82A4C" w14:textId="5AF9B346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7E1584">
        <w:rPr>
          <w:lang w:val="sr-Latn-CS"/>
        </w:rPr>
        <w:t>ReceByte</w:t>
      </w:r>
      <w:r>
        <w:rPr>
          <w:lang w:val="sr-Latn-CS"/>
        </w:rPr>
        <w:t xml:space="preserve"> sistem će biti razvijan pod sledećim ograničenjima:</w:t>
      </w:r>
    </w:p>
    <w:p w14:paraId="487B5D6E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Sistem neće zahtevati nabavljanje novog hardvera</w:t>
      </w:r>
      <w:r w:rsidR="00206E1F" w:rsidRPr="003372D3">
        <w:rPr>
          <w:lang w:val="sr-Latn-CS"/>
        </w:rPr>
        <w:t>.</w:t>
      </w:r>
    </w:p>
    <w:p w14:paraId="3FBC2B2A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0D0BACF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30" w:name="_Toc75190454"/>
      <w:r>
        <w:rPr>
          <w:lang w:val="sr-Latn-CS"/>
        </w:rPr>
        <w:t>Zahtevi u pogledu kvaliteta</w:t>
      </w:r>
      <w:bookmarkEnd w:id="30"/>
      <w:r w:rsidR="00206E1F" w:rsidRPr="003372D3">
        <w:rPr>
          <w:lang w:val="sr-Latn-CS"/>
        </w:rPr>
        <w:t xml:space="preserve"> </w:t>
      </w:r>
    </w:p>
    <w:p w14:paraId="529B54CA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2C10AF10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1718BEF3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2B62245B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6F1973BF" w14:textId="77777777" w:rsidR="00206E1F" w:rsidRPr="007E1584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31" w:name="_Toc75190455"/>
      <w:r w:rsidRPr="007E1584">
        <w:rPr>
          <w:lang w:val="sr-Latn-CS"/>
        </w:rPr>
        <w:t>Prioritet funkcionalnosti</w:t>
      </w:r>
      <w:bookmarkEnd w:id="31"/>
    </w:p>
    <w:p w14:paraId="3E7A6B89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797C3810" w14:textId="777777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D7FC117" w14:textId="1FC57825" w:rsidR="00C83DEF" w:rsidRDefault="004D5B40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Registracija novih članova</w:t>
      </w:r>
    </w:p>
    <w:p w14:paraId="1D642204" w14:textId="5307A3BD" w:rsidR="000B5E78" w:rsidRDefault="000B5E7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E33757">
        <w:rPr>
          <w:noProof/>
          <w:color w:val="000000" w:themeColor="text1"/>
          <w:lang w:val="sr-Latn-CS"/>
        </w:rPr>
        <w:t>Odabir i prikaz podataka o privilegovanim korisnicima</w:t>
      </w:r>
    </w:p>
    <w:p w14:paraId="769B16DB" w14:textId="77777777" w:rsidR="000B5E78" w:rsidRDefault="00A13826" w:rsidP="000B5E78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E33757">
        <w:rPr>
          <w:noProof/>
          <w:color w:val="000000" w:themeColor="text1"/>
          <w:lang w:val="sr-Latn-CS"/>
        </w:rPr>
        <w:t>Unos, prikaz i ažuriranje osnovnih podataka o receptima</w:t>
      </w:r>
      <w:r>
        <w:rPr>
          <w:lang w:val="sr-Latn-CS"/>
        </w:rPr>
        <w:t xml:space="preserve"> </w:t>
      </w:r>
    </w:p>
    <w:p w14:paraId="276F4D44" w14:textId="77777777" w:rsidR="000B5E78" w:rsidRDefault="000B5E78" w:rsidP="000B5E78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0B5E78">
        <w:rPr>
          <w:noProof/>
          <w:color w:val="000000" w:themeColor="text1"/>
          <w:lang w:val="sr-Latn-CS"/>
        </w:rPr>
        <w:t>Unos, prikaz i ažuriranje podataka o virtuelnom frižideru</w:t>
      </w:r>
    </w:p>
    <w:p w14:paraId="738E3713" w14:textId="1846680E" w:rsidR="000B5E78" w:rsidRPr="004D5B40" w:rsidRDefault="000B5E78" w:rsidP="000B5E78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0B5E78">
        <w:rPr>
          <w:noProof/>
          <w:color w:val="000000" w:themeColor="text1"/>
          <w:lang w:val="sr-Latn-CS"/>
        </w:rPr>
        <w:t>Pretraga recepata na osnovu sadržaja virtuelnog frižidera</w:t>
      </w:r>
    </w:p>
    <w:p w14:paraId="6012AD10" w14:textId="1C01A2C3" w:rsidR="004D5B40" w:rsidRPr="004D5B40" w:rsidRDefault="004D5B40" w:rsidP="004D5B40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noProof/>
          <w:color w:val="000000" w:themeColor="text1"/>
          <w:lang w:val="sr-Latn-CS"/>
        </w:rPr>
        <w:t>Čuvanje recepata</w:t>
      </w:r>
    </w:p>
    <w:p w14:paraId="567328B1" w14:textId="7E005BBA" w:rsidR="00492A9C" w:rsidRPr="000B5E78" w:rsidRDefault="000B5E78" w:rsidP="008807B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E33757">
        <w:rPr>
          <w:noProof/>
          <w:color w:val="000000" w:themeColor="text1"/>
          <w:lang w:val="sr-Latn-CS"/>
        </w:rPr>
        <w:t>Unos, prikaz i ažuriranje podataka o ocenama i komentarima</w:t>
      </w:r>
    </w:p>
    <w:p w14:paraId="06169CF9" w14:textId="2277C244" w:rsidR="00206E1F" w:rsidRPr="003372D3" w:rsidRDefault="00B849B5">
      <w:pPr>
        <w:pStyle w:val="Heading1"/>
        <w:rPr>
          <w:lang w:val="sr-Latn-CS"/>
        </w:rPr>
      </w:pPr>
      <w:bookmarkStart w:id="32" w:name="_Toc75190456"/>
      <w:r>
        <w:rPr>
          <w:lang w:val="sr-Latn-CS"/>
        </w:rPr>
        <w:t>Nefunkcionalni zahtevi</w:t>
      </w:r>
      <w:bookmarkEnd w:id="32"/>
    </w:p>
    <w:p w14:paraId="2C90B195" w14:textId="77777777" w:rsidR="00206E1F" w:rsidRPr="003372D3" w:rsidRDefault="00B849B5" w:rsidP="00B849B5">
      <w:pPr>
        <w:pStyle w:val="Heading2"/>
        <w:rPr>
          <w:lang w:val="sr-Latn-CS"/>
        </w:rPr>
      </w:pPr>
      <w:bookmarkStart w:id="33" w:name="_Toc75190457"/>
      <w:r>
        <w:rPr>
          <w:lang w:val="sr-Latn-CS"/>
        </w:rPr>
        <w:t>Zahtevi u pogledu standardizacije</w:t>
      </w:r>
      <w:bookmarkEnd w:id="33"/>
    </w:p>
    <w:p w14:paraId="45F972A7" w14:textId="77777777"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strane Ministarstva za nauku i sport.</w:t>
      </w:r>
    </w:p>
    <w:p w14:paraId="0DB03C20" w14:textId="34704638" w:rsidR="00206E1F" w:rsidRPr="007E1584" w:rsidRDefault="00B849B5" w:rsidP="00B849B5">
      <w:pPr>
        <w:pStyle w:val="Heading2"/>
        <w:rPr>
          <w:lang w:val="sr-Latn-CS"/>
        </w:rPr>
      </w:pPr>
      <w:bookmarkStart w:id="34" w:name="_Toc75190458"/>
      <w:r w:rsidRPr="007E1584">
        <w:rPr>
          <w:lang w:val="sr-Latn-CS"/>
        </w:rPr>
        <w:t>Sistemski zahtevi</w:t>
      </w:r>
      <w:bookmarkEnd w:id="34"/>
    </w:p>
    <w:p w14:paraId="19A210EB" w14:textId="44D17A79" w:rsidR="007E1584" w:rsidRDefault="007E1584" w:rsidP="007E158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0"/>
          <w:szCs w:val="20"/>
          <w:lang w:val="sr-Latn-CS"/>
        </w:rPr>
        <w:t xml:space="preserve">ReceByte sistem će biti realizovan korišćenjem .NET </w:t>
      </w:r>
      <w:r w:rsidR="00002F3E">
        <w:rPr>
          <w:rStyle w:val="normaltextrun"/>
          <w:color w:val="000000"/>
          <w:sz w:val="20"/>
          <w:szCs w:val="20"/>
          <w:lang w:val="sr-Latn-CS"/>
        </w:rPr>
        <w:t>Core dok će kao DBMS koristiti SQL Server</w:t>
      </w:r>
      <w:r>
        <w:rPr>
          <w:rStyle w:val="normaltextrun"/>
          <w:color w:val="000000"/>
          <w:sz w:val="20"/>
          <w:szCs w:val="20"/>
          <w:lang w:val="sr-Latn-CS"/>
        </w:rPr>
        <w:t>.</w:t>
      </w:r>
      <w:r>
        <w:rPr>
          <w:rStyle w:val="eop"/>
          <w:color w:val="000000"/>
          <w:sz w:val="20"/>
          <w:szCs w:val="20"/>
        </w:rPr>
        <w:t> </w:t>
      </w:r>
    </w:p>
    <w:p w14:paraId="796FD85E" w14:textId="77777777" w:rsidR="007E1584" w:rsidRDefault="007E1584" w:rsidP="007E158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  <w:lang w:val="sr-Latn-CS"/>
        </w:rPr>
        <w:t>Korisnički interfejs Web aplikacije mora da bude optimizovan za sledeće Web čitače:</w:t>
      </w:r>
      <w:r>
        <w:rPr>
          <w:rStyle w:val="eop"/>
          <w:sz w:val="20"/>
          <w:szCs w:val="20"/>
        </w:rPr>
        <w:t> </w:t>
      </w:r>
    </w:p>
    <w:p w14:paraId="52CC758C" w14:textId="77777777" w:rsidR="007E1584" w:rsidRDefault="007E1584" w:rsidP="007E1584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0"/>
          <w:szCs w:val="20"/>
          <w:lang w:val="sr-Latn-CS"/>
        </w:rPr>
        <w:t>Internet Explorer </w:t>
      </w:r>
      <w:r>
        <w:rPr>
          <w:rStyle w:val="eop"/>
          <w:sz w:val="20"/>
          <w:szCs w:val="20"/>
        </w:rPr>
        <w:t> </w:t>
      </w:r>
    </w:p>
    <w:p w14:paraId="08C66F2D" w14:textId="77777777" w:rsidR="007E1584" w:rsidRDefault="007E1584" w:rsidP="007E1584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0"/>
          <w:szCs w:val="20"/>
          <w:lang w:val="sr-Latn-CS"/>
        </w:rPr>
        <w:t>Google Chrome</w:t>
      </w:r>
      <w:r>
        <w:rPr>
          <w:rStyle w:val="eop"/>
          <w:sz w:val="20"/>
          <w:szCs w:val="20"/>
        </w:rPr>
        <w:t> </w:t>
      </w:r>
    </w:p>
    <w:p w14:paraId="3FA3D9BB" w14:textId="77777777" w:rsidR="007E1584" w:rsidRDefault="007E1584" w:rsidP="007E1584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0"/>
          <w:szCs w:val="20"/>
          <w:lang w:val="sr-Latn-CS"/>
        </w:rPr>
        <w:t>Opera </w:t>
      </w:r>
      <w:r>
        <w:rPr>
          <w:rStyle w:val="eop"/>
          <w:sz w:val="20"/>
          <w:szCs w:val="20"/>
        </w:rPr>
        <w:t> </w:t>
      </w:r>
    </w:p>
    <w:p w14:paraId="0BE4A03F" w14:textId="77777777" w:rsidR="007E1584" w:rsidRDefault="007E1584" w:rsidP="007E1584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0"/>
          <w:szCs w:val="20"/>
          <w:lang w:val="sr-Latn-CS"/>
        </w:rPr>
        <w:t>FireFox (Mozilla)</w:t>
      </w:r>
      <w:r>
        <w:rPr>
          <w:rStyle w:val="eop"/>
          <w:sz w:val="20"/>
          <w:szCs w:val="20"/>
        </w:rPr>
        <w:t> </w:t>
      </w:r>
    </w:p>
    <w:p w14:paraId="3C8DD149" w14:textId="5CE44509" w:rsidR="00206E1F" w:rsidRPr="003372D3" w:rsidRDefault="007E1584" w:rsidP="007E1584">
      <w:pPr>
        <w:pStyle w:val="Heading2"/>
        <w:rPr>
          <w:lang w:val="sr-Latn-CS"/>
        </w:rPr>
      </w:pPr>
      <w:r>
        <w:rPr>
          <w:lang w:val="sr-Latn-CS"/>
        </w:rPr>
        <w:t xml:space="preserve"> </w:t>
      </w:r>
      <w:bookmarkStart w:id="35" w:name="_Toc75190459"/>
      <w:r w:rsidR="00B849B5">
        <w:rPr>
          <w:lang w:val="sr-Latn-CS"/>
        </w:rPr>
        <w:t>Zahtevi u pogledu performansi</w:t>
      </w:r>
      <w:bookmarkEnd w:id="35"/>
    </w:p>
    <w:p w14:paraId="27A2B6D6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284CF700" w14:textId="77777777" w:rsidR="00206E1F" w:rsidRPr="003372D3" w:rsidRDefault="00B849B5" w:rsidP="00B849B5">
      <w:pPr>
        <w:pStyle w:val="Heading2"/>
        <w:rPr>
          <w:lang w:val="sr-Latn-CS"/>
        </w:rPr>
      </w:pPr>
      <w:bookmarkStart w:id="36" w:name="_Toc75190460"/>
      <w:r>
        <w:rPr>
          <w:lang w:val="sr-Latn-CS"/>
        </w:rPr>
        <w:t>Zahtevi u pogledu okruženja</w:t>
      </w:r>
      <w:bookmarkEnd w:id="36"/>
    </w:p>
    <w:p w14:paraId="2BAC8AE0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15587EFB" w14:textId="77777777" w:rsidR="00206E1F" w:rsidRPr="003372D3" w:rsidRDefault="00B849B5">
      <w:pPr>
        <w:pStyle w:val="Heading1"/>
        <w:rPr>
          <w:lang w:val="sr-Latn-CS"/>
        </w:rPr>
      </w:pPr>
      <w:bookmarkStart w:id="37" w:name="_Toc75190461"/>
      <w:r>
        <w:rPr>
          <w:lang w:val="sr-Latn-CS"/>
        </w:rPr>
        <w:t>Dokumentacija</w:t>
      </w:r>
      <w:bookmarkEnd w:id="37"/>
    </w:p>
    <w:p w14:paraId="7F0C2138" w14:textId="76A69D55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7E1584">
        <w:rPr>
          <w:lang w:val="sr-Latn-CS"/>
        </w:rPr>
        <w:t>ReceByte</w:t>
      </w:r>
      <w:r>
        <w:rPr>
          <w:lang w:val="sr-Latn-CS"/>
        </w:rPr>
        <w:t xml:space="preserve"> projekat.</w:t>
      </w:r>
    </w:p>
    <w:p w14:paraId="0F6370D6" w14:textId="77777777" w:rsidR="00206E1F" w:rsidRPr="003372D3" w:rsidRDefault="00B849B5" w:rsidP="00B849B5">
      <w:pPr>
        <w:pStyle w:val="Heading2"/>
        <w:rPr>
          <w:lang w:val="sr-Latn-CS"/>
        </w:rPr>
      </w:pPr>
      <w:bookmarkStart w:id="38" w:name="_Toc75190462"/>
      <w:r>
        <w:rPr>
          <w:lang w:val="sr-Latn-CS"/>
        </w:rPr>
        <w:lastRenderedPageBreak/>
        <w:t>Korisničko uputstvo</w:t>
      </w:r>
      <w:bookmarkEnd w:id="38"/>
    </w:p>
    <w:p w14:paraId="74EC6F39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2D73C15D" w14:textId="77777777" w:rsidR="00206E1F" w:rsidRPr="003372D3" w:rsidRDefault="00206E1F" w:rsidP="00D20F4E">
      <w:pPr>
        <w:pStyle w:val="Heading2"/>
        <w:rPr>
          <w:lang w:val="sr-Latn-CS"/>
        </w:rPr>
      </w:pPr>
      <w:bookmarkStart w:id="39" w:name="_Toc75190463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9"/>
    </w:p>
    <w:p w14:paraId="4CCDD6BD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0FB3F538" w14:textId="27390EFA" w:rsidR="00206E1F" w:rsidRDefault="00D20F4E">
      <w:pPr>
        <w:pStyle w:val="Heading2"/>
        <w:rPr>
          <w:lang w:val="sr-Latn-CS"/>
        </w:rPr>
      </w:pPr>
      <w:bookmarkStart w:id="40" w:name="_Toc75190464"/>
      <w:r>
        <w:rPr>
          <w:lang w:val="sr-Latn-CS"/>
        </w:rPr>
        <w:t>Uputstvo za instalaciju i konfigurisanje</w:t>
      </w:r>
      <w:bookmarkEnd w:id="40"/>
    </w:p>
    <w:p w14:paraId="53005400" w14:textId="4F514888" w:rsidR="007E1584" w:rsidRPr="007E1584" w:rsidRDefault="007E1584" w:rsidP="007E1584">
      <w:pPr>
        <w:ind w:left="720"/>
        <w:rPr>
          <w:lang w:val="sr-Latn-CS"/>
        </w:rPr>
      </w:pPr>
      <w:r>
        <w:rPr>
          <w:rStyle w:val="fontstyle01"/>
        </w:rPr>
        <w:t>Upustvo za instalaciju i konfigurisanje serverskog dela sistema neće biti potrebno krajnjim korisnicima 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obzirom da se radi o gotovoj Web aplikaciji.</w:t>
      </w:r>
    </w:p>
    <w:p w14:paraId="5B416D20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41" w:name="_Toc75190465"/>
      <w:r>
        <w:rPr>
          <w:lang w:val="sr-Latn-CS"/>
        </w:rPr>
        <w:t>Pakovanje proizvoda</w:t>
      </w:r>
      <w:bookmarkEnd w:id="41"/>
    </w:p>
    <w:p w14:paraId="780444D4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74585" w14:textId="77777777" w:rsidR="00C13A69" w:rsidRDefault="00C13A69">
      <w:r>
        <w:separator/>
      </w:r>
    </w:p>
  </w:endnote>
  <w:endnote w:type="continuationSeparator" w:id="0">
    <w:p w14:paraId="478107B7" w14:textId="77777777" w:rsidR="00C13A69" w:rsidRDefault="00C1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36FD4" w14:textId="77777777" w:rsidR="008E7AF5" w:rsidRDefault="008E7A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D5D23C" w14:textId="77777777" w:rsidR="008E7AF5" w:rsidRDefault="008E7A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E7AF5" w:rsidRPr="003372D3" w14:paraId="08C13239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2473C52" w14:textId="77777777" w:rsidR="008E7AF5" w:rsidRPr="003372D3" w:rsidRDefault="008E7AF5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11E1E823" w14:textId="5E2E7BF9" w:rsidR="008E7AF5" w:rsidRPr="003372D3" w:rsidRDefault="008E7AF5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SANTim,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2935218" w14:textId="7EF1DD73" w:rsidR="008E7AF5" w:rsidRPr="003372D3" w:rsidRDefault="008E7AF5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FA1464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FA1464" w:rsidRPr="00FA1464">
              <w:rPr>
                <w:rStyle w:val="PageNumber"/>
                <w:noProof/>
                <w:lang w:val="sr-Latn-CS"/>
              </w:rPr>
              <w:t>11</w:t>
            </w:r>
          </w:fldSimple>
        </w:p>
      </w:tc>
    </w:tr>
  </w:tbl>
  <w:p w14:paraId="76B05D77" w14:textId="77777777" w:rsidR="008E7AF5" w:rsidRPr="003372D3" w:rsidRDefault="008E7AF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26232" w14:textId="77777777" w:rsidR="008E7AF5" w:rsidRDefault="008E7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DB6BE" w14:textId="77777777" w:rsidR="00C13A69" w:rsidRDefault="00C13A69">
      <w:r>
        <w:separator/>
      </w:r>
    </w:p>
  </w:footnote>
  <w:footnote w:type="continuationSeparator" w:id="0">
    <w:p w14:paraId="4D20786B" w14:textId="77777777" w:rsidR="00C13A69" w:rsidRDefault="00C13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3669F" w14:textId="77777777" w:rsidR="008E7AF5" w:rsidRDefault="008E7AF5">
    <w:pPr>
      <w:rPr>
        <w:sz w:val="24"/>
      </w:rPr>
    </w:pPr>
  </w:p>
  <w:p w14:paraId="62B4A293" w14:textId="77777777" w:rsidR="008E7AF5" w:rsidRDefault="008E7AF5">
    <w:pPr>
      <w:pBdr>
        <w:top w:val="single" w:sz="6" w:space="1" w:color="auto"/>
      </w:pBdr>
      <w:rPr>
        <w:sz w:val="24"/>
      </w:rPr>
    </w:pPr>
  </w:p>
  <w:p w14:paraId="46CDBFD0" w14:textId="09B0688C" w:rsidR="008E7AF5" w:rsidRDefault="008E7AF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SANTim</w:t>
    </w:r>
  </w:p>
  <w:p w14:paraId="5E44634E" w14:textId="77777777" w:rsidR="008E7AF5" w:rsidRDefault="008E7AF5">
    <w:pPr>
      <w:pBdr>
        <w:bottom w:val="single" w:sz="6" w:space="1" w:color="auto"/>
      </w:pBdr>
      <w:jc w:val="right"/>
      <w:rPr>
        <w:sz w:val="24"/>
      </w:rPr>
    </w:pPr>
  </w:p>
  <w:p w14:paraId="00A291E3" w14:textId="77777777" w:rsidR="008E7AF5" w:rsidRDefault="008E7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E7AF5" w:rsidRPr="003372D3" w14:paraId="380AD9ED" w14:textId="77777777">
      <w:tc>
        <w:tcPr>
          <w:tcW w:w="6379" w:type="dxa"/>
        </w:tcPr>
        <w:p w14:paraId="6BB092F6" w14:textId="1D3489F5" w:rsidR="008E7AF5" w:rsidRPr="003372D3" w:rsidRDefault="008E7AF5">
          <w:pPr>
            <w:rPr>
              <w:lang w:val="sr-Latn-CS"/>
            </w:rPr>
          </w:pPr>
          <w:r>
            <w:rPr>
              <w:lang w:val="sr-Latn-CS"/>
            </w:rPr>
            <w:t>ReceByte</w:t>
          </w:r>
        </w:p>
      </w:tc>
      <w:tc>
        <w:tcPr>
          <w:tcW w:w="3179" w:type="dxa"/>
        </w:tcPr>
        <w:p w14:paraId="7002D74F" w14:textId="37F43B21" w:rsidR="008E7AF5" w:rsidRPr="003372D3" w:rsidRDefault="008E7AF5" w:rsidP="00A207A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</w:t>
          </w:r>
          <w:r w:rsidR="004D5B40">
            <w:rPr>
              <w:lang w:val="sr-Latn-CS"/>
            </w:rPr>
            <w:t>4</w:t>
          </w:r>
          <w:r>
            <w:rPr>
              <w:lang w:val="sr-Latn-CS"/>
            </w:rPr>
            <w:t>.</w:t>
          </w:r>
          <w:r w:rsidRPr="003372D3">
            <w:rPr>
              <w:lang w:val="sr-Latn-CS"/>
            </w:rPr>
            <w:t>0</w:t>
          </w:r>
        </w:p>
      </w:tc>
    </w:tr>
    <w:tr w:rsidR="008E7AF5" w:rsidRPr="003372D3" w14:paraId="7FA7961D" w14:textId="77777777">
      <w:tc>
        <w:tcPr>
          <w:tcW w:w="6379" w:type="dxa"/>
        </w:tcPr>
        <w:p w14:paraId="1357260D" w14:textId="77777777" w:rsidR="008E7AF5" w:rsidRPr="003372D3" w:rsidRDefault="008E7AF5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115B891B" w14:textId="10716BE5" w:rsidR="008E7AF5" w:rsidRPr="003372D3" w:rsidRDefault="008E7AF5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4D5B40">
            <w:rPr>
              <w:lang w:val="sr-Latn-CS"/>
            </w:rPr>
            <w:t>21</w:t>
          </w:r>
          <w:r>
            <w:rPr>
              <w:lang w:val="sr-Latn-CS"/>
            </w:rPr>
            <w:t>.0</w:t>
          </w:r>
          <w:r w:rsidR="004D5B40">
            <w:rPr>
              <w:lang w:val="sr-Latn-CS"/>
            </w:rPr>
            <w:t>6</w:t>
          </w:r>
          <w:r>
            <w:rPr>
              <w:lang w:val="sr-Latn-CS"/>
            </w:rPr>
            <w:t>.2021</w:t>
          </w:r>
          <w:r w:rsidRPr="003372D3">
            <w:rPr>
              <w:lang w:val="sr-Latn-CS"/>
            </w:rPr>
            <w:t>. god.</w:t>
          </w:r>
        </w:p>
      </w:tc>
    </w:tr>
    <w:tr w:rsidR="008E7AF5" w:rsidRPr="003372D3" w14:paraId="61F2C12B" w14:textId="77777777">
      <w:tc>
        <w:tcPr>
          <w:tcW w:w="9558" w:type="dxa"/>
          <w:gridSpan w:val="2"/>
        </w:tcPr>
        <w:p w14:paraId="5B36D769" w14:textId="41CCDD9C" w:rsidR="008E7AF5" w:rsidRPr="003372D3" w:rsidRDefault="008E7AF5">
          <w:pPr>
            <w:rPr>
              <w:lang w:val="sr-Latn-CS"/>
            </w:rPr>
          </w:pPr>
          <w:r>
            <w:rPr>
              <w:lang w:val="sr-Latn-CS"/>
            </w:rPr>
            <w:t>SANTim-ReceByte-02</w:t>
          </w:r>
        </w:p>
      </w:tc>
    </w:tr>
  </w:tbl>
  <w:p w14:paraId="38E96949" w14:textId="77777777" w:rsidR="008E7AF5" w:rsidRPr="003372D3" w:rsidRDefault="008E7AF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CE67C" w14:textId="77777777" w:rsidR="008E7AF5" w:rsidRDefault="008E7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47A2C77"/>
    <w:multiLevelType w:val="multilevel"/>
    <w:tmpl w:val="181C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C953DF"/>
    <w:multiLevelType w:val="multilevel"/>
    <w:tmpl w:val="0C628BA8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20"/>
  </w:num>
  <w:num w:numId="5">
    <w:abstractNumId w:val="17"/>
  </w:num>
  <w:num w:numId="6">
    <w:abstractNumId w:val="2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20"/>
  </w:num>
  <w:num w:numId="13">
    <w:abstractNumId w:val="20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20"/>
  </w:num>
  <w:num w:numId="21">
    <w:abstractNumId w:val="20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02F3E"/>
    <w:rsid w:val="00006D4A"/>
    <w:rsid w:val="000817C9"/>
    <w:rsid w:val="00097F43"/>
    <w:rsid w:val="000B3990"/>
    <w:rsid w:val="000B5E78"/>
    <w:rsid w:val="000D7AA4"/>
    <w:rsid w:val="0013157C"/>
    <w:rsid w:val="00143087"/>
    <w:rsid w:val="00150CC1"/>
    <w:rsid w:val="001757BD"/>
    <w:rsid w:val="001773A6"/>
    <w:rsid w:val="00190105"/>
    <w:rsid w:val="001B2DAE"/>
    <w:rsid w:val="001D0890"/>
    <w:rsid w:val="001E25AF"/>
    <w:rsid w:val="001E4D10"/>
    <w:rsid w:val="001F663F"/>
    <w:rsid w:val="001F7D36"/>
    <w:rsid w:val="00206E1F"/>
    <w:rsid w:val="00245F1F"/>
    <w:rsid w:val="00254CBE"/>
    <w:rsid w:val="00267CCC"/>
    <w:rsid w:val="00270678"/>
    <w:rsid w:val="00277303"/>
    <w:rsid w:val="00285A76"/>
    <w:rsid w:val="00290BF2"/>
    <w:rsid w:val="002922C4"/>
    <w:rsid w:val="002A5E27"/>
    <w:rsid w:val="002D5541"/>
    <w:rsid w:val="00320360"/>
    <w:rsid w:val="003356F6"/>
    <w:rsid w:val="003372D3"/>
    <w:rsid w:val="00347321"/>
    <w:rsid w:val="00370ED8"/>
    <w:rsid w:val="00373C5B"/>
    <w:rsid w:val="003860D3"/>
    <w:rsid w:val="0039103B"/>
    <w:rsid w:val="003B1702"/>
    <w:rsid w:val="003B723F"/>
    <w:rsid w:val="003C0E09"/>
    <w:rsid w:val="004045BE"/>
    <w:rsid w:val="00406B97"/>
    <w:rsid w:val="00410F5F"/>
    <w:rsid w:val="00422B10"/>
    <w:rsid w:val="00445A8C"/>
    <w:rsid w:val="00487CE7"/>
    <w:rsid w:val="00491CC1"/>
    <w:rsid w:val="00492A9C"/>
    <w:rsid w:val="004D5B40"/>
    <w:rsid w:val="004E6C9A"/>
    <w:rsid w:val="00500DA2"/>
    <w:rsid w:val="00533DEA"/>
    <w:rsid w:val="005613E4"/>
    <w:rsid w:val="00571FC4"/>
    <w:rsid w:val="00596A70"/>
    <w:rsid w:val="005A3F8C"/>
    <w:rsid w:val="005C1248"/>
    <w:rsid w:val="005D021A"/>
    <w:rsid w:val="005D2FCA"/>
    <w:rsid w:val="00631C6F"/>
    <w:rsid w:val="006324C3"/>
    <w:rsid w:val="0063291D"/>
    <w:rsid w:val="0063574A"/>
    <w:rsid w:val="00685DDE"/>
    <w:rsid w:val="0069445A"/>
    <w:rsid w:val="006B3E05"/>
    <w:rsid w:val="006D0A96"/>
    <w:rsid w:val="006F37E4"/>
    <w:rsid w:val="00712834"/>
    <w:rsid w:val="00716C93"/>
    <w:rsid w:val="007174F0"/>
    <w:rsid w:val="00732741"/>
    <w:rsid w:val="0074590A"/>
    <w:rsid w:val="00781BA5"/>
    <w:rsid w:val="007A5794"/>
    <w:rsid w:val="007C6B66"/>
    <w:rsid w:val="007E1584"/>
    <w:rsid w:val="00804367"/>
    <w:rsid w:val="008176BD"/>
    <w:rsid w:val="00845091"/>
    <w:rsid w:val="008807BC"/>
    <w:rsid w:val="008D40CE"/>
    <w:rsid w:val="008E7AF5"/>
    <w:rsid w:val="009029D5"/>
    <w:rsid w:val="009075F6"/>
    <w:rsid w:val="00916C63"/>
    <w:rsid w:val="00930725"/>
    <w:rsid w:val="0095579F"/>
    <w:rsid w:val="009662F3"/>
    <w:rsid w:val="00967902"/>
    <w:rsid w:val="009718B3"/>
    <w:rsid w:val="00984DA2"/>
    <w:rsid w:val="009A291F"/>
    <w:rsid w:val="009A6C1D"/>
    <w:rsid w:val="009B2233"/>
    <w:rsid w:val="009B3AA3"/>
    <w:rsid w:val="00A05435"/>
    <w:rsid w:val="00A12200"/>
    <w:rsid w:val="00A13826"/>
    <w:rsid w:val="00A13D44"/>
    <w:rsid w:val="00A207A3"/>
    <w:rsid w:val="00A62712"/>
    <w:rsid w:val="00A763B7"/>
    <w:rsid w:val="00A82910"/>
    <w:rsid w:val="00AA172C"/>
    <w:rsid w:val="00AC30E3"/>
    <w:rsid w:val="00AD17B6"/>
    <w:rsid w:val="00AF19B4"/>
    <w:rsid w:val="00AF2FBC"/>
    <w:rsid w:val="00AF5069"/>
    <w:rsid w:val="00AF6332"/>
    <w:rsid w:val="00AF6B06"/>
    <w:rsid w:val="00B11753"/>
    <w:rsid w:val="00B2776D"/>
    <w:rsid w:val="00B46D71"/>
    <w:rsid w:val="00B81879"/>
    <w:rsid w:val="00B849B5"/>
    <w:rsid w:val="00BC2229"/>
    <w:rsid w:val="00C032FC"/>
    <w:rsid w:val="00C13A69"/>
    <w:rsid w:val="00C206AF"/>
    <w:rsid w:val="00C403C6"/>
    <w:rsid w:val="00C44BC7"/>
    <w:rsid w:val="00C503E4"/>
    <w:rsid w:val="00C83DEF"/>
    <w:rsid w:val="00C9046D"/>
    <w:rsid w:val="00CA58C5"/>
    <w:rsid w:val="00CA606F"/>
    <w:rsid w:val="00CA62F9"/>
    <w:rsid w:val="00CB17FD"/>
    <w:rsid w:val="00CE32A1"/>
    <w:rsid w:val="00D00311"/>
    <w:rsid w:val="00D20F4E"/>
    <w:rsid w:val="00D21A8C"/>
    <w:rsid w:val="00D402FD"/>
    <w:rsid w:val="00D44844"/>
    <w:rsid w:val="00D62AEA"/>
    <w:rsid w:val="00D652FA"/>
    <w:rsid w:val="00D67D2B"/>
    <w:rsid w:val="00D7252F"/>
    <w:rsid w:val="00D97258"/>
    <w:rsid w:val="00DB0243"/>
    <w:rsid w:val="00DB70D5"/>
    <w:rsid w:val="00DE518F"/>
    <w:rsid w:val="00E061BD"/>
    <w:rsid w:val="00E5055D"/>
    <w:rsid w:val="00E604E6"/>
    <w:rsid w:val="00E934AD"/>
    <w:rsid w:val="00ED0EE0"/>
    <w:rsid w:val="00F02B6F"/>
    <w:rsid w:val="00F06298"/>
    <w:rsid w:val="00F3327B"/>
    <w:rsid w:val="00F6773B"/>
    <w:rsid w:val="00F70F8C"/>
    <w:rsid w:val="00FA1464"/>
    <w:rsid w:val="00FA57D9"/>
    <w:rsid w:val="00FC5CF5"/>
    <w:rsid w:val="00FD1AC5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0E7969"/>
  <w15:docId w15:val="{BA2082DC-E488-4733-A06C-19C069DA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normaltextrun">
    <w:name w:val="normaltextrun"/>
    <w:basedOn w:val="DefaultParagraphFont"/>
    <w:rsid w:val="000D7AA4"/>
  </w:style>
  <w:style w:type="character" w:customStyle="1" w:styleId="eop">
    <w:name w:val="eop"/>
    <w:basedOn w:val="DefaultParagraphFont"/>
    <w:rsid w:val="000D7AA4"/>
  </w:style>
  <w:style w:type="character" w:customStyle="1" w:styleId="fontstyle01">
    <w:name w:val="fontstyle01"/>
    <w:basedOn w:val="DefaultParagraphFont"/>
    <w:rsid w:val="007E158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E1584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7E1584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450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92A9C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206</TotalTime>
  <Pages>11</Pages>
  <Words>2440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Aleksandra</cp:lastModifiedBy>
  <cp:revision>38</cp:revision>
  <cp:lastPrinted>1899-12-31T23:00:00Z</cp:lastPrinted>
  <dcterms:created xsi:type="dcterms:W3CDTF">2021-03-11T23:12:00Z</dcterms:created>
  <dcterms:modified xsi:type="dcterms:W3CDTF">2021-06-21T15:53:00Z</dcterms:modified>
</cp:coreProperties>
</file>