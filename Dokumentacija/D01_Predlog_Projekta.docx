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5" w:rsidRPr="00DD193F" w:rsidRDefault="002343C5">
      <w:pPr>
        <w:pStyle w:val="BodyText"/>
        <w:rPr>
          <w:lang w:val="sr-Latn-RS"/>
        </w:rPr>
      </w:pPr>
      <w:bookmarkStart w:id="0" w:name="_GoBack"/>
      <w:bookmarkEnd w:id="0"/>
    </w:p>
    <w:p w:rsidR="006D0694" w:rsidRPr="008B36AF" w:rsidRDefault="008B36AF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Re</w:t>
      </w:r>
      <w:r>
        <w:rPr>
          <w:lang w:val="sr-Latn-RS"/>
        </w:rPr>
        <w:t>ceByte</w:t>
      </w:r>
    </w:p>
    <w:p w:rsidR="002343C5" w:rsidRPr="00B87786" w:rsidRDefault="00CB2C84">
      <w:pPr>
        <w:pStyle w:val="Title"/>
        <w:tabs>
          <w:tab w:val="left" w:pos="2970"/>
          <w:tab w:val="left" w:pos="3060"/>
        </w:tabs>
        <w:jc w:val="right"/>
      </w:pPr>
      <w:r>
        <w:rPr>
          <w:lang w:val="sr-Latn-CS"/>
        </w:rPr>
        <w:t>Personalizovani recepti za vaš frižider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8B36AF">
        <w:rPr>
          <w:sz w:val="28"/>
          <w:lang w:val="sr-Latn-CS"/>
        </w:rPr>
        <w:t>2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8B36AF" w:rsidRDefault="008B36A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</w:t>
            </w:r>
            <w:r w:rsidR="002A6D24" w:rsidRPr="008B36AF">
              <w:rPr>
                <w:lang w:val="sr-Latn-CS"/>
              </w:rPr>
              <w:t>.0</w:t>
            </w:r>
            <w:r>
              <w:rPr>
                <w:lang w:val="sr-Latn-CS"/>
              </w:rPr>
              <w:t>2</w:t>
            </w:r>
            <w:r w:rsidR="002A6D24" w:rsidRPr="008B36AF">
              <w:rPr>
                <w:lang w:val="sr-Latn-CS"/>
              </w:rPr>
              <w:t>.2021.</w:t>
            </w:r>
          </w:p>
        </w:tc>
        <w:tc>
          <w:tcPr>
            <w:tcW w:w="1152" w:type="dxa"/>
          </w:tcPr>
          <w:p w:rsidR="002343C5" w:rsidRPr="008B36AF" w:rsidRDefault="002343C5">
            <w:pPr>
              <w:pStyle w:val="Tabletext"/>
              <w:rPr>
                <w:lang w:val="sr-Latn-CS"/>
              </w:rPr>
            </w:pPr>
            <w:r w:rsidRPr="008B36AF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8B36AF" w:rsidRDefault="006F61C6">
            <w:pPr>
              <w:pStyle w:val="Tabletext"/>
              <w:rPr>
                <w:lang w:val="sr-Latn-CS"/>
              </w:rPr>
            </w:pPr>
            <w:r w:rsidRPr="008B36AF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8B36AF" w:rsidRDefault="008B36AF">
            <w:pPr>
              <w:pStyle w:val="Tabletext"/>
              <w:rPr>
                <w:lang w:val="sr-Latn-CS"/>
              </w:rPr>
            </w:pPr>
            <w:r w:rsidRPr="008B36AF">
              <w:rPr>
                <w:lang w:val="sr-Latn-CS"/>
              </w:rPr>
              <w:t>SANTim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8B36A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03.03.2021.</w:t>
            </w:r>
          </w:p>
        </w:tc>
        <w:tc>
          <w:tcPr>
            <w:tcW w:w="1152" w:type="dxa"/>
          </w:tcPr>
          <w:p w:rsidR="002343C5" w:rsidRPr="006F61C6" w:rsidRDefault="008B36A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:rsidR="002343C5" w:rsidRPr="006F61C6" w:rsidRDefault="008B36A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304" w:type="dxa"/>
          </w:tcPr>
          <w:p w:rsidR="002343C5" w:rsidRPr="006F61C6" w:rsidRDefault="008B36A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5145F3" w:rsidRPr="00694EB4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5145F3" w:rsidRPr="00AF65C0">
        <w:rPr>
          <w:noProof/>
          <w:lang w:val="sr-Latn-CS"/>
        </w:rPr>
        <w:t>1.</w:t>
      </w:r>
      <w:r w:rsidR="005145F3" w:rsidRPr="00694EB4">
        <w:rPr>
          <w:rFonts w:ascii="Calibri" w:hAnsi="Calibri"/>
          <w:noProof/>
          <w:sz w:val="22"/>
          <w:szCs w:val="22"/>
          <w:lang w:eastAsia="en-US"/>
        </w:rPr>
        <w:tab/>
      </w:r>
      <w:r w:rsidR="005145F3" w:rsidRPr="00AF65C0">
        <w:rPr>
          <w:noProof/>
          <w:lang w:val="sr-Latn-CS"/>
        </w:rPr>
        <w:t>Cilj dokumenta</w:t>
      </w:r>
      <w:r w:rsidR="005145F3">
        <w:rPr>
          <w:noProof/>
        </w:rPr>
        <w:tab/>
      </w:r>
      <w:r w:rsidR="005145F3">
        <w:rPr>
          <w:noProof/>
        </w:rPr>
        <w:fldChar w:fldCharType="begin"/>
      </w:r>
      <w:r w:rsidR="005145F3">
        <w:rPr>
          <w:noProof/>
        </w:rPr>
        <w:instrText xml:space="preserve"> PAGEREF _Toc65945470 \h </w:instrText>
      </w:r>
      <w:r w:rsidR="005145F3">
        <w:rPr>
          <w:noProof/>
        </w:rPr>
      </w:r>
      <w:r w:rsidR="005145F3">
        <w:rPr>
          <w:noProof/>
        </w:rPr>
        <w:fldChar w:fldCharType="separate"/>
      </w:r>
      <w:r w:rsidR="00545F37">
        <w:rPr>
          <w:noProof/>
        </w:rPr>
        <w:t>4</w:t>
      </w:r>
      <w:r w:rsidR="005145F3">
        <w:rPr>
          <w:noProof/>
        </w:rPr>
        <w:fldChar w:fldCharType="end"/>
      </w:r>
    </w:p>
    <w:p w:rsidR="005145F3" w:rsidRPr="00694EB4" w:rsidRDefault="005145F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F65C0">
        <w:rPr>
          <w:noProof/>
          <w:lang w:val="sr-Latn-CS"/>
        </w:rPr>
        <w:t>2.</w:t>
      </w:r>
      <w:r w:rsidRPr="00694EB4">
        <w:rPr>
          <w:rFonts w:ascii="Calibri" w:hAnsi="Calibri"/>
          <w:noProof/>
          <w:sz w:val="22"/>
          <w:szCs w:val="22"/>
          <w:lang w:eastAsia="en-US"/>
        </w:rPr>
        <w:tab/>
      </w:r>
      <w:r w:rsidRPr="00AF65C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_Toc65945471 \h </w:instrText>
      </w:r>
      <w:r>
        <w:rPr>
          <w:noProof/>
        </w:rPr>
      </w:r>
      <w:r>
        <w:rPr>
          <w:noProof/>
        </w:rPr>
        <w:fldChar w:fldCharType="separate"/>
      </w:r>
      <w:r w:rsidR="00545F37">
        <w:rPr>
          <w:noProof/>
        </w:rPr>
        <w:t>4</w:t>
      </w:r>
      <w:r>
        <w:rPr>
          <w:noProof/>
        </w:rPr>
        <w:fldChar w:fldCharType="end"/>
      </w:r>
    </w:p>
    <w:p w:rsidR="005145F3" w:rsidRPr="00694EB4" w:rsidRDefault="005145F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F65C0">
        <w:rPr>
          <w:noProof/>
          <w:lang w:val="sr-Latn-CS"/>
        </w:rPr>
        <w:t>3.</w:t>
      </w:r>
      <w:r w:rsidRPr="00694EB4">
        <w:rPr>
          <w:rFonts w:ascii="Calibri" w:hAnsi="Calibri"/>
          <w:noProof/>
          <w:sz w:val="22"/>
          <w:szCs w:val="22"/>
          <w:lang w:eastAsia="en-US"/>
        </w:rPr>
        <w:tab/>
      </w:r>
      <w:r w:rsidRPr="00AF65C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_Toc65945472 \h </w:instrText>
      </w:r>
      <w:r>
        <w:rPr>
          <w:noProof/>
        </w:rPr>
      </w:r>
      <w:r>
        <w:rPr>
          <w:noProof/>
        </w:rPr>
        <w:fldChar w:fldCharType="separate"/>
      </w:r>
      <w:r w:rsidR="00545F37">
        <w:rPr>
          <w:noProof/>
        </w:rPr>
        <w:t>4</w:t>
      </w:r>
      <w:r>
        <w:rPr>
          <w:noProof/>
        </w:rPr>
        <w:fldChar w:fldCharType="end"/>
      </w:r>
    </w:p>
    <w:p w:rsidR="005145F3" w:rsidRPr="00694EB4" w:rsidRDefault="005145F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F65C0">
        <w:rPr>
          <w:noProof/>
          <w:lang w:val="sr-Latn-CS"/>
        </w:rPr>
        <w:t>4.</w:t>
      </w:r>
      <w:r w:rsidRPr="00694EB4">
        <w:rPr>
          <w:rFonts w:ascii="Calibri" w:hAnsi="Calibri"/>
          <w:noProof/>
          <w:sz w:val="22"/>
          <w:szCs w:val="22"/>
          <w:lang w:eastAsia="en-US"/>
        </w:rPr>
        <w:tab/>
      </w:r>
      <w:r w:rsidRPr="00AF65C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_Toc65945473 \h </w:instrText>
      </w:r>
      <w:r>
        <w:rPr>
          <w:noProof/>
        </w:rPr>
      </w:r>
      <w:r>
        <w:rPr>
          <w:noProof/>
        </w:rPr>
        <w:fldChar w:fldCharType="separate"/>
      </w:r>
      <w:r w:rsidR="00545F37">
        <w:rPr>
          <w:noProof/>
        </w:rPr>
        <w:t>4</w:t>
      </w:r>
      <w:r>
        <w:rPr>
          <w:noProof/>
        </w:rPr>
        <w:fldChar w:fldCharType="end"/>
      </w:r>
    </w:p>
    <w:p w:rsidR="005145F3" w:rsidRPr="00694EB4" w:rsidRDefault="005145F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F65C0">
        <w:rPr>
          <w:noProof/>
          <w:lang w:val="sr-Latn-CS"/>
        </w:rPr>
        <w:t>5.</w:t>
      </w:r>
      <w:r w:rsidRPr="00694EB4">
        <w:rPr>
          <w:rFonts w:ascii="Calibri" w:hAnsi="Calibri"/>
          <w:noProof/>
          <w:sz w:val="22"/>
          <w:szCs w:val="22"/>
          <w:lang w:eastAsia="en-US"/>
        </w:rPr>
        <w:tab/>
      </w:r>
      <w:r w:rsidRPr="00AF65C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_Toc65945474 \h </w:instrText>
      </w:r>
      <w:r>
        <w:rPr>
          <w:noProof/>
        </w:rPr>
      </w:r>
      <w:r>
        <w:rPr>
          <w:noProof/>
        </w:rPr>
        <w:fldChar w:fldCharType="separate"/>
      </w:r>
      <w:r w:rsidR="00545F37">
        <w:rPr>
          <w:noProof/>
        </w:rPr>
        <w:t>4</w:t>
      </w:r>
      <w:r>
        <w:rPr>
          <w:noProof/>
        </w:rPr>
        <w:fldChar w:fldCharType="end"/>
      </w:r>
    </w:p>
    <w:p w:rsidR="005145F3" w:rsidRPr="00694EB4" w:rsidRDefault="005145F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F65C0">
        <w:rPr>
          <w:noProof/>
          <w:lang w:val="sr-Latn-CS"/>
        </w:rPr>
        <w:t>6.</w:t>
      </w:r>
      <w:r w:rsidRPr="00694EB4">
        <w:rPr>
          <w:rFonts w:ascii="Calibri" w:hAnsi="Calibri"/>
          <w:noProof/>
          <w:sz w:val="22"/>
          <w:szCs w:val="22"/>
          <w:lang w:eastAsia="en-US"/>
        </w:rPr>
        <w:tab/>
      </w:r>
      <w:r w:rsidRPr="00AF65C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_Toc65945475 \h </w:instrText>
      </w:r>
      <w:r>
        <w:rPr>
          <w:noProof/>
        </w:rPr>
      </w:r>
      <w:r>
        <w:rPr>
          <w:noProof/>
        </w:rPr>
        <w:fldChar w:fldCharType="separate"/>
      </w:r>
      <w:r w:rsidR="00545F37">
        <w:rPr>
          <w:noProof/>
        </w:rPr>
        <w:t>5</w:t>
      </w:r>
      <w:r>
        <w:rPr>
          <w:noProof/>
        </w:rPr>
        <w:fldChar w:fldCharType="end"/>
      </w:r>
    </w:p>
    <w:p w:rsidR="005145F3" w:rsidRPr="00694EB4" w:rsidRDefault="005145F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F65C0">
        <w:rPr>
          <w:noProof/>
          <w:lang w:val="sr-Latn-CS"/>
        </w:rPr>
        <w:t>7.</w:t>
      </w:r>
      <w:r w:rsidRPr="00694EB4">
        <w:rPr>
          <w:rFonts w:ascii="Calibri" w:hAnsi="Calibri"/>
          <w:noProof/>
          <w:sz w:val="22"/>
          <w:szCs w:val="22"/>
          <w:lang w:eastAsia="en-US"/>
        </w:rPr>
        <w:tab/>
      </w:r>
      <w:r w:rsidRPr="00AF65C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_Toc65945476 \h </w:instrText>
      </w:r>
      <w:r>
        <w:rPr>
          <w:noProof/>
        </w:rPr>
      </w:r>
      <w:r>
        <w:rPr>
          <w:noProof/>
        </w:rPr>
        <w:fldChar w:fldCharType="separate"/>
      </w:r>
      <w:r w:rsidR="00545F37">
        <w:rPr>
          <w:noProof/>
        </w:rPr>
        <w:t>6</w:t>
      </w:r>
      <w:r>
        <w:rPr>
          <w:noProof/>
        </w:rPr>
        <w:fldChar w:fldCharType="end"/>
      </w:r>
    </w:p>
    <w:p w:rsidR="005145F3" w:rsidRPr="00694EB4" w:rsidRDefault="005145F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F65C0">
        <w:rPr>
          <w:noProof/>
          <w:lang w:val="sr-Latn-CS"/>
        </w:rPr>
        <w:t>8.</w:t>
      </w:r>
      <w:r w:rsidRPr="00694EB4">
        <w:rPr>
          <w:rFonts w:ascii="Calibri" w:hAnsi="Calibri"/>
          <w:noProof/>
          <w:sz w:val="22"/>
          <w:szCs w:val="22"/>
          <w:lang w:eastAsia="en-US"/>
        </w:rPr>
        <w:tab/>
      </w:r>
      <w:r w:rsidRPr="00AF65C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_Toc65945477 \h </w:instrText>
      </w:r>
      <w:r>
        <w:rPr>
          <w:noProof/>
        </w:rPr>
      </w:r>
      <w:r>
        <w:rPr>
          <w:noProof/>
        </w:rPr>
        <w:fldChar w:fldCharType="separate"/>
      </w:r>
      <w:r w:rsidR="00545F37">
        <w:rPr>
          <w:noProof/>
        </w:rPr>
        <w:t>6</w:t>
      </w:r>
      <w:r>
        <w:rPr>
          <w:noProof/>
        </w:rPr>
        <w:fldChar w:fldCharType="end"/>
      </w:r>
    </w:p>
    <w:p w:rsidR="005145F3" w:rsidRPr="00694EB4" w:rsidRDefault="005145F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F65C0">
        <w:rPr>
          <w:noProof/>
          <w:lang w:val="sr-Latn-CS"/>
        </w:rPr>
        <w:t>9.</w:t>
      </w:r>
      <w:r w:rsidRPr="00694EB4">
        <w:rPr>
          <w:rFonts w:ascii="Calibri" w:hAnsi="Calibri"/>
          <w:noProof/>
          <w:sz w:val="22"/>
          <w:szCs w:val="22"/>
          <w:lang w:eastAsia="en-US"/>
        </w:rPr>
        <w:tab/>
      </w:r>
      <w:r w:rsidRPr="00AF65C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_Toc65945478 \h </w:instrText>
      </w:r>
      <w:r>
        <w:rPr>
          <w:noProof/>
        </w:rPr>
      </w:r>
      <w:r>
        <w:rPr>
          <w:noProof/>
        </w:rPr>
        <w:fldChar w:fldCharType="separate"/>
      </w:r>
      <w:r w:rsidR="00545F37">
        <w:rPr>
          <w:noProof/>
        </w:rPr>
        <w:t>6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65945470"/>
      <w:r>
        <w:rPr>
          <w:lang w:val="sr-Latn-CS"/>
        </w:rPr>
        <w:t>Cilj dokumenta</w:t>
      </w:r>
      <w:bookmarkEnd w:id="1"/>
    </w:p>
    <w:p w:rsidR="002343C5" w:rsidRPr="006F61C6" w:rsidRDefault="005E4C2F" w:rsidP="005E4C2F">
      <w:pPr>
        <w:pStyle w:val="BodyText"/>
        <w:rPr>
          <w:lang w:val="sr-Latn-CS"/>
        </w:rPr>
      </w:pPr>
      <w:r>
        <w:rPr>
          <w:lang w:val="sr-Latn-CS"/>
        </w:rPr>
        <w:t>Cilj dokumenta je definisanje projektnog zadatka i formiranje tima za razvoj WE</w:t>
      </w:r>
      <w:r w:rsidR="00B87786">
        <w:rPr>
          <w:lang w:val="sr-Latn-CS"/>
        </w:rPr>
        <w:t>B</w:t>
      </w:r>
      <w:r>
        <w:rPr>
          <w:lang w:val="sr-Latn-CS"/>
        </w:rPr>
        <w:t xml:space="preserve"> aplikacije.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6594547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Pr="00373ECB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65945472"/>
      <w:r w:rsidRPr="00373ECB">
        <w:rPr>
          <w:lang w:val="sr-Latn-CS"/>
        </w:rPr>
        <w:t>Lična karta projekta</w:t>
      </w:r>
      <w:bookmarkEnd w:id="3"/>
    </w:p>
    <w:p w:rsidR="00F267E3" w:rsidRDefault="00F267E3" w:rsidP="00D62E1E">
      <w:pPr>
        <w:pStyle w:val="BodyText"/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8B36AF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ReceByte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8B36AF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Default="008B36AF" w:rsidP="005A054F">
            <w:r>
              <w:t xml:space="preserve">Aleksandra Đokić, 17080 </w:t>
            </w:r>
          </w:p>
          <w:p w:rsidR="008B36AF" w:rsidRDefault="008B36AF" w:rsidP="005A054F">
            <w:r>
              <w:t xml:space="preserve">Natalija Pavlović, 17321  </w:t>
            </w:r>
            <w:r w:rsidR="00B87786">
              <w:t>[</w:t>
            </w:r>
            <w:r w:rsidR="00B87786">
              <w:rPr>
                <w:lang w:val="sr-Latn-RS"/>
              </w:rPr>
              <w:t>vođa tima</w:t>
            </w:r>
            <w:r w:rsidR="00B87786">
              <w:t>]</w:t>
            </w:r>
          </w:p>
          <w:p w:rsidR="008B36AF" w:rsidRPr="008B36AF" w:rsidRDefault="008B36AF" w:rsidP="005A054F">
            <w:pPr>
              <w:rPr>
                <w:lang w:val="sr-Cyrl-RS"/>
              </w:rPr>
            </w:pPr>
            <w:r>
              <w:rPr>
                <w:lang w:val="sr-Latn-RS"/>
              </w:rPr>
              <w:t xml:space="preserve">Slavko Petrović, 17345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6AF" w:rsidRPr="00AB1DE2" w:rsidRDefault="008B36AF" w:rsidP="00391B0A">
            <w:r>
              <w:t>Nedostatak vremena, novca i ideja za pripremu hranljivih obroka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0A" w:rsidRPr="00AB1DE2" w:rsidRDefault="00391B0A" w:rsidP="00AB1DE2">
            <w:r>
              <w:t xml:space="preserve">Studente, majke, </w:t>
            </w:r>
            <w:r w:rsidR="00B87786">
              <w:t>osobe</w:t>
            </w:r>
            <w:r>
              <w:t xml:space="preserve"> koj</w:t>
            </w:r>
            <w:r w:rsidR="00B87786">
              <w:t>e</w:t>
            </w:r>
            <w:r w:rsidR="00DD193F">
              <w:t xml:space="preserve"> ž</w:t>
            </w:r>
            <w:r>
              <w:t>ive sam</w:t>
            </w:r>
            <w:r w:rsidR="00B87786">
              <w:t>e</w:t>
            </w:r>
            <w:r>
              <w:t xml:space="preserve"> i </w:t>
            </w:r>
            <w:r w:rsidR="00B87786">
              <w:t xml:space="preserve">osobe </w:t>
            </w:r>
            <w:r>
              <w:t>koj</w:t>
            </w:r>
            <w:r w:rsidR="00B87786">
              <w:t>e</w:t>
            </w:r>
            <w:r>
              <w:t xml:space="preserve"> vole novo kulinarsko iskustvo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91B0A" w:rsidP="00AB1DE2">
            <w:r>
              <w:t>Nepravilna, jednolika i nezdrava ishrana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91B0A" w:rsidP="00AB1DE2">
            <w:r>
              <w:t xml:space="preserve">Olakšati korisnicima izbor i pripremu obroka </w:t>
            </w:r>
            <w:r w:rsidR="00AB1DE2" w:rsidRPr="00AB1DE2">
              <w:t xml:space="preserve"> </w:t>
            </w:r>
            <w:r w:rsidR="00B87786">
              <w:t>i</w:t>
            </w:r>
            <w:r>
              <w:t xml:space="preserve"> maksimalnu iskorišćenost namirnica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E18F0" w:rsidP="00AB1DE2">
            <w:r>
              <w:t>Osobama</w:t>
            </w:r>
            <w:r w:rsidR="00391B0A">
              <w:t xml:space="preserve"> koji su neiskusni u kuvanju i osobama bez ideja </w:t>
            </w:r>
            <w:r w:rsidR="00373ECB">
              <w:t>za nove recepte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91B0A" w:rsidP="00AB1DE2">
            <w:r>
              <w:t>Će poboljšati svakodnevni život i obroke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73ECB" w:rsidP="00AB1DE2">
            <w:r>
              <w:t>WEB aplikacija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73ECB" w:rsidP="00AB1DE2">
            <w:r>
              <w:t xml:space="preserve">Će biti lako dostupna, jednostavna i besplatna za korišćenje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73ECB" w:rsidP="00AB1DE2">
            <w:r>
              <w:t>Postojećih rešenja koja ne uzimaju u obzir namirnice kojim korisnik raspolaže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D46DA" w:rsidRDefault="00373ECB" w:rsidP="00AB1DE2">
            <w:pPr>
              <w:rPr>
                <w:lang w:val="sr-Latn-RS"/>
              </w:rPr>
            </w:pPr>
            <w:r>
              <w:t>Olakšati pripremu jela</w:t>
            </w:r>
            <w:r w:rsidR="00AB1DE2" w:rsidRPr="00AB1DE2">
              <w:t xml:space="preserve"> </w:t>
            </w:r>
            <w:r w:rsidR="004D46DA">
              <w:t>korisnicima i omogu</w:t>
            </w:r>
            <w:r w:rsidR="004D46DA">
              <w:rPr>
                <w:lang w:val="sr-Latn-RS"/>
              </w:rPr>
              <w:t>ćiti im uštedu novca i vremena kao i unaprediti ishranu.</w:t>
            </w:r>
          </w:p>
        </w:tc>
      </w:tr>
    </w:tbl>
    <w:p w:rsidR="00D96EF7" w:rsidRPr="004F2ECE" w:rsidRDefault="00D96EF7" w:rsidP="00D96EF7">
      <w:pPr>
        <w:pStyle w:val="Heading1"/>
        <w:rPr>
          <w:lang w:val="sr-Latn-CS"/>
        </w:rPr>
      </w:pPr>
      <w:bookmarkStart w:id="4" w:name="_Toc65945473"/>
      <w:r w:rsidRPr="004F2ECE">
        <w:rPr>
          <w:lang w:val="sr-Latn-CS"/>
        </w:rPr>
        <w:t>Opis projekta</w:t>
      </w:r>
      <w:bookmarkEnd w:id="4"/>
    </w:p>
    <w:p w:rsidR="00D96EF7" w:rsidRPr="004F2ECE" w:rsidRDefault="006174EA" w:rsidP="004F2ECE">
      <w:pPr>
        <w:pStyle w:val="BodyText"/>
        <w:spacing w:before="100" w:beforeAutospacing="1" w:after="100" w:afterAutospacing="1" w:line="220" w:lineRule="atLeast"/>
        <w:contextualSpacing/>
        <w:rPr>
          <w:rFonts w:ascii="TimesNewRomanPSMT" w:hAnsi="TimesNewRomanPSMT" w:cs="TimesNewRomanPSMT"/>
          <w:lang w:eastAsia="en-US"/>
        </w:rPr>
      </w:pPr>
      <w:r w:rsidRPr="004F2ECE">
        <w:rPr>
          <w:rFonts w:ascii="TimesNewRomanPSMT" w:hAnsi="TimesNewRomanPSMT" w:cs="TimesNewRomanPSMT"/>
          <w:lang w:eastAsia="en-US"/>
        </w:rPr>
        <w:t xml:space="preserve">Naša aplikacija </w:t>
      </w:r>
      <w:proofErr w:type="gramStart"/>
      <w:r w:rsidRPr="004F2ECE">
        <w:rPr>
          <w:rFonts w:ascii="TimesNewRomanPSMT" w:hAnsi="TimesNewRomanPSMT" w:cs="TimesNewRomanPSMT"/>
          <w:lang w:eastAsia="en-US"/>
        </w:rPr>
        <w:t>će</w:t>
      </w:r>
      <w:proofErr w:type="gramEnd"/>
      <w:r w:rsidRPr="004F2ECE">
        <w:rPr>
          <w:rFonts w:ascii="TimesNewRomanPSMT" w:hAnsi="TimesNewRomanPSMT" w:cs="TimesNewRomanPSMT"/>
          <w:lang w:eastAsia="en-US"/>
        </w:rPr>
        <w:t xml:space="preserve"> omogućiti korisnicima da dođu do recepata na osnovu namirnica koje trenutno poseduju. Ova platforma </w:t>
      </w:r>
      <w:proofErr w:type="gramStart"/>
      <w:r w:rsidRPr="004F2ECE">
        <w:rPr>
          <w:rFonts w:ascii="TimesNewRomanPSMT" w:hAnsi="TimesNewRomanPSMT" w:cs="TimesNewRomanPSMT"/>
          <w:lang w:eastAsia="en-US"/>
        </w:rPr>
        <w:t>će</w:t>
      </w:r>
      <w:proofErr w:type="gramEnd"/>
      <w:r w:rsidRPr="004F2ECE">
        <w:rPr>
          <w:rFonts w:ascii="TimesNewRomanPSMT" w:hAnsi="TimesNewRomanPSMT" w:cs="TimesNewRomanPSMT"/>
          <w:lang w:eastAsia="en-US"/>
        </w:rPr>
        <w:t xml:space="preserve"> omogućiti registrovanim kori</w:t>
      </w:r>
      <w:r w:rsidR="004F2ECE" w:rsidRPr="004F2ECE">
        <w:rPr>
          <w:rFonts w:ascii="TimesNewRomanPSMT" w:hAnsi="TimesNewRomanPSMT" w:cs="TimesNewRomanPSMT"/>
          <w:lang w:eastAsia="en-US"/>
        </w:rPr>
        <w:t>snicima da dodaju svoje recepte i</w:t>
      </w:r>
      <w:r w:rsidRPr="004F2ECE">
        <w:rPr>
          <w:rFonts w:ascii="TimesNewRomanPSMT" w:hAnsi="TimesNewRomanPSMT" w:cs="TimesNewRomanPSMT"/>
          <w:lang w:eastAsia="en-US"/>
        </w:rPr>
        <w:t xml:space="preserve"> sačuvaju recepte </w:t>
      </w:r>
      <w:r w:rsidR="004F2ECE" w:rsidRPr="004F2ECE">
        <w:rPr>
          <w:rFonts w:ascii="TimesNewRomanPSMT" w:hAnsi="TimesNewRomanPSMT" w:cs="TimesNewRomanPSMT"/>
          <w:lang w:eastAsia="en-US"/>
        </w:rPr>
        <w:t xml:space="preserve">za koje su zainteresovani radi kasnijeg pristupa istim. Korisnici </w:t>
      </w:r>
      <w:proofErr w:type="gramStart"/>
      <w:r w:rsidR="004F2ECE" w:rsidRPr="004F2ECE">
        <w:rPr>
          <w:rFonts w:ascii="TimesNewRomanPSMT" w:hAnsi="TimesNewRomanPSMT" w:cs="TimesNewRomanPSMT"/>
          <w:lang w:eastAsia="en-US"/>
        </w:rPr>
        <w:t>će</w:t>
      </w:r>
      <w:proofErr w:type="gramEnd"/>
      <w:r w:rsidR="004F2ECE" w:rsidRPr="004F2ECE">
        <w:rPr>
          <w:rFonts w:ascii="TimesNewRomanPSMT" w:hAnsi="TimesNewRomanPSMT" w:cs="TimesNewRomanPSMT"/>
          <w:lang w:eastAsia="en-US"/>
        </w:rPr>
        <w:t xml:space="preserve"> moći da ostave ocene i komentare na raceptima ostalih korisnika. Korisnici </w:t>
      </w:r>
      <w:proofErr w:type="gramStart"/>
      <w:r w:rsidR="004F2ECE" w:rsidRPr="004F2ECE">
        <w:rPr>
          <w:rFonts w:ascii="TimesNewRomanPSMT" w:hAnsi="TimesNewRomanPSMT" w:cs="TimesNewRomanPSMT"/>
          <w:lang w:eastAsia="en-US"/>
        </w:rPr>
        <w:t>će</w:t>
      </w:r>
      <w:proofErr w:type="gramEnd"/>
      <w:r w:rsidR="004F2ECE" w:rsidRPr="004F2ECE">
        <w:rPr>
          <w:rFonts w:ascii="TimesNewRomanPSMT" w:hAnsi="TimesNewRomanPSMT" w:cs="TimesNewRomanPSMT"/>
          <w:lang w:eastAsia="en-US"/>
        </w:rPr>
        <w:t xml:space="preserve"> takođe biti informisani o kalorijskim i nutritivnim vrednostima jela koje žele da pripreme.</w:t>
      </w:r>
    </w:p>
    <w:p w:rsidR="004F2ECE" w:rsidRDefault="004F2ECE" w:rsidP="004F2ECE">
      <w:pPr>
        <w:widowControl/>
        <w:autoSpaceDE w:val="0"/>
        <w:autoSpaceDN w:val="0"/>
        <w:adjustRightInd w:val="0"/>
        <w:spacing w:before="100" w:beforeAutospacing="1" w:after="100" w:afterAutospacing="1" w:line="240" w:lineRule="auto"/>
        <w:ind w:left="720"/>
        <w:contextualSpacing/>
        <w:rPr>
          <w:rFonts w:ascii="TimesNewRomanPSMT" w:hAnsi="TimesNewRomanPSMT" w:cs="TimesNewRomanPSMT"/>
          <w:lang w:eastAsia="en-US"/>
        </w:rPr>
      </w:pPr>
      <w:r>
        <w:rPr>
          <w:rFonts w:ascii="TimesNewRomanPSMT" w:hAnsi="TimesNewRomanPSMT" w:cs="TimesNewRomanPSMT"/>
          <w:lang w:eastAsia="en-US"/>
        </w:rPr>
        <w:t xml:space="preserve">Ovaj proizvod će imati jednostavan interfejs, omogućiti lako pronalaženje </w:t>
      </w:r>
      <w:r w:rsidR="005145F3">
        <w:rPr>
          <w:rFonts w:ascii="TimesNewRomanPSMT" w:hAnsi="TimesNewRomanPSMT" w:cs="TimesNewRomanPSMT"/>
          <w:lang w:eastAsia="en-US"/>
        </w:rPr>
        <w:t>recepata</w:t>
      </w:r>
      <w:r>
        <w:rPr>
          <w:rFonts w:ascii="TimesNewRomanPSMT" w:hAnsi="TimesNewRomanPSMT" w:cs="TimesNewRomanPSMT"/>
          <w:lang w:eastAsia="en-US"/>
        </w:rPr>
        <w:t xml:space="preserve"> i </w:t>
      </w:r>
      <w:r w:rsidR="005145F3">
        <w:rPr>
          <w:rFonts w:ascii="TimesNewRomanPSMT" w:hAnsi="TimesNewRomanPSMT" w:cs="TimesNewRomanPSMT"/>
          <w:lang w:eastAsia="en-US"/>
        </w:rPr>
        <w:t>dodavanje istih</w:t>
      </w:r>
      <w:r>
        <w:rPr>
          <w:rFonts w:ascii="TimesNewRomanPSMT" w:hAnsi="TimesNewRomanPSMT" w:cs="TimesNewRomanPSMT"/>
          <w:lang w:eastAsia="en-US"/>
        </w:rPr>
        <w:t xml:space="preserve">, biti besplatan za korišćenje i biti </w:t>
      </w:r>
      <w:proofErr w:type="gramStart"/>
      <w:r>
        <w:rPr>
          <w:rFonts w:ascii="TimesNewRomanPSMT" w:hAnsi="TimesNewRomanPSMT" w:cs="TimesNewRomanPSMT"/>
          <w:lang w:eastAsia="en-US"/>
        </w:rPr>
        <w:t>dostupan  svima</w:t>
      </w:r>
      <w:proofErr w:type="gramEnd"/>
      <w:r>
        <w:rPr>
          <w:rFonts w:ascii="TimesNewRomanPSMT" w:hAnsi="TimesNewRomanPSMT" w:cs="TimesNewRomanPSMT"/>
          <w:lang w:eastAsia="en-US"/>
        </w:rPr>
        <w:t xml:space="preserve"> sa internet konekcijom i pretraživačem.</w:t>
      </w:r>
    </w:p>
    <w:p w:rsidR="004F2ECE" w:rsidRPr="00B87786" w:rsidRDefault="004F2ECE" w:rsidP="00D96EF7">
      <w:pPr>
        <w:pStyle w:val="BodyText"/>
        <w:rPr>
          <w:lang w:val="sr-Latn-RS"/>
        </w:rPr>
      </w:pPr>
    </w:p>
    <w:p w:rsidR="00D96EF7" w:rsidRPr="00B87786" w:rsidRDefault="005A054F" w:rsidP="00D96EF7">
      <w:pPr>
        <w:pStyle w:val="Heading1"/>
        <w:rPr>
          <w:lang w:val="sr-Latn-CS"/>
        </w:rPr>
      </w:pPr>
      <w:bookmarkStart w:id="5" w:name="_Toc65945474"/>
      <w:r w:rsidRPr="00B87786">
        <w:rPr>
          <w:lang w:val="sr-Latn-CS"/>
        </w:rPr>
        <w:t>Znanja i veštine potrebne za izradu projekta</w:t>
      </w:r>
      <w:bookmarkEnd w:id="5"/>
    </w:p>
    <w:p w:rsidR="00012333" w:rsidRDefault="00012333" w:rsidP="00012333">
      <w:pPr>
        <w:pStyle w:val="BodyText"/>
        <w:rPr>
          <w:lang w:val="sr-Latn-CS"/>
        </w:rPr>
      </w:pPr>
      <w:r>
        <w:rPr>
          <w:lang w:val="sr-Latn-CS"/>
        </w:rPr>
        <w:t>Potrebna znanja za izradu projekta i veštine projektnog tima:</w:t>
      </w:r>
    </w:p>
    <w:p w:rsidR="00012333" w:rsidRPr="00B87786" w:rsidRDefault="00012333" w:rsidP="00012333">
      <w:pPr>
        <w:pStyle w:val="BodyText"/>
        <w:numPr>
          <w:ilvl w:val="0"/>
          <w:numId w:val="23"/>
        </w:numPr>
      </w:pPr>
      <w:r w:rsidRPr="00B87786">
        <w:t>Poznavanje razvoja web aplikacija</w:t>
      </w:r>
    </w:p>
    <w:p w:rsidR="00012333" w:rsidRPr="0057285B" w:rsidRDefault="00012333" w:rsidP="00012333">
      <w:pPr>
        <w:pStyle w:val="BodyText"/>
        <w:numPr>
          <w:ilvl w:val="0"/>
          <w:numId w:val="23"/>
        </w:numPr>
      </w:pPr>
      <w:r w:rsidRPr="0057285B">
        <w:t>Poznavanje rada sa bazama podataka</w:t>
      </w:r>
    </w:p>
    <w:p w:rsidR="00012333" w:rsidRPr="0057285B" w:rsidRDefault="00012333" w:rsidP="00012333">
      <w:pPr>
        <w:pStyle w:val="BodyText"/>
        <w:numPr>
          <w:ilvl w:val="0"/>
          <w:numId w:val="23"/>
        </w:numPr>
      </w:pPr>
      <w:r w:rsidRPr="0057285B">
        <w:lastRenderedPageBreak/>
        <w:t>Poznavanje UML – a</w:t>
      </w:r>
    </w:p>
    <w:p w:rsidR="00012333" w:rsidRPr="0057285B" w:rsidRDefault="00012333" w:rsidP="00012333">
      <w:pPr>
        <w:pStyle w:val="BodyText"/>
        <w:numPr>
          <w:ilvl w:val="0"/>
          <w:numId w:val="23"/>
        </w:numPr>
      </w:pPr>
      <w:r w:rsidRPr="0057285B">
        <w:t>Dobre organizacione sposobnosti</w:t>
      </w:r>
    </w:p>
    <w:p w:rsidR="00012333" w:rsidRPr="0057285B" w:rsidRDefault="00012333" w:rsidP="00012333">
      <w:pPr>
        <w:pStyle w:val="BodyText"/>
        <w:numPr>
          <w:ilvl w:val="0"/>
          <w:numId w:val="23"/>
        </w:numPr>
      </w:pPr>
      <w:r w:rsidRPr="0057285B">
        <w:t>Znanje engleskog jezika</w:t>
      </w:r>
    </w:p>
    <w:p w:rsidR="00012333" w:rsidRPr="0057285B" w:rsidRDefault="00012333" w:rsidP="00012333">
      <w:pPr>
        <w:pStyle w:val="BodyText"/>
        <w:numPr>
          <w:ilvl w:val="0"/>
          <w:numId w:val="23"/>
        </w:numPr>
      </w:pPr>
      <w:r w:rsidRPr="0057285B">
        <w:t>Dobre komunikacione veštine</w:t>
      </w:r>
    </w:p>
    <w:p w:rsidR="00012333" w:rsidRPr="0057285B" w:rsidRDefault="00012333" w:rsidP="00012333">
      <w:pPr>
        <w:pStyle w:val="BodyText"/>
        <w:numPr>
          <w:ilvl w:val="0"/>
          <w:numId w:val="23"/>
        </w:numPr>
        <w:rPr>
          <w:lang w:val="sr-Latn-CS"/>
        </w:rPr>
      </w:pPr>
      <w:r w:rsidRPr="0057285B">
        <w:t>Brzo učenje novih tehnologija</w:t>
      </w:r>
    </w:p>
    <w:p w:rsidR="00012333" w:rsidRDefault="00012333" w:rsidP="00012333">
      <w:pPr>
        <w:pStyle w:val="BodyText"/>
        <w:rPr>
          <w:lang w:val="sr-Latn-CS"/>
        </w:rPr>
      </w:pPr>
    </w:p>
    <w:p w:rsidR="00012333" w:rsidRDefault="00012333" w:rsidP="00012333">
      <w:pPr>
        <w:pStyle w:val="BodyText"/>
        <w:rPr>
          <w:lang w:val="sr-Latn-CS"/>
        </w:rPr>
      </w:pPr>
      <w:r>
        <w:rPr>
          <w:lang w:val="sr-Latn-CS"/>
        </w:rPr>
        <w:t>Znanje i veštine članova tima:</w:t>
      </w:r>
    </w:p>
    <w:p w:rsidR="00012333" w:rsidRDefault="00012333" w:rsidP="00012333">
      <w:pPr>
        <w:pStyle w:val="BodyText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Aleksandra Đokić:</w:t>
      </w:r>
    </w:p>
    <w:p w:rsidR="00012333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Malo iskustva u radu sa bazama podataka</w:t>
      </w:r>
    </w:p>
    <w:p w:rsidR="00012333" w:rsidRPr="00B87786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 w:rsidRPr="00B87786">
        <w:rPr>
          <w:lang w:val="sr-Latn-CS"/>
        </w:rPr>
        <w:t>Malo iskustva u razvoju WEB aplikacija</w:t>
      </w:r>
    </w:p>
    <w:p w:rsidR="00012333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Poznavanje UML-a</w:t>
      </w:r>
    </w:p>
    <w:p w:rsidR="00012333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Dobre komunikacione veštine</w:t>
      </w:r>
    </w:p>
    <w:p w:rsidR="00012333" w:rsidRPr="00D40B15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 w:rsidRPr="00D40B15">
        <w:rPr>
          <w:lang w:val="sr-Latn-CS"/>
        </w:rPr>
        <w:t>Znanje engelskog jezika</w:t>
      </w:r>
    </w:p>
    <w:p w:rsidR="00012333" w:rsidRPr="007A35F7" w:rsidRDefault="00012333" w:rsidP="00012333">
      <w:pPr>
        <w:pStyle w:val="BodyText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Natalija Pavlovi</w:t>
      </w:r>
      <w:r>
        <w:rPr>
          <w:lang w:val="sr-Latn-RS"/>
        </w:rPr>
        <w:t>ć:</w:t>
      </w:r>
    </w:p>
    <w:p w:rsidR="00012333" w:rsidRPr="00B87786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 w:rsidRPr="00B87786">
        <w:rPr>
          <w:lang w:val="sr-Latn-CS"/>
        </w:rPr>
        <w:t>Malo iskustva u razvoju WEB aplikacija</w:t>
      </w:r>
    </w:p>
    <w:p w:rsidR="00012333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Malo iskustva u radu sa bazama podataka</w:t>
      </w:r>
    </w:p>
    <w:p w:rsidR="00012333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Poznavanje UML-a</w:t>
      </w:r>
    </w:p>
    <w:p w:rsidR="00012333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Znanje engelskog jezika</w:t>
      </w:r>
    </w:p>
    <w:p w:rsidR="00012333" w:rsidRPr="00D40B15" w:rsidRDefault="00012333" w:rsidP="0001233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Dobre o</w:t>
      </w:r>
      <w:r w:rsidRPr="00D40B15">
        <w:rPr>
          <w:lang w:val="sr-Latn-CS"/>
        </w:rPr>
        <w:t>rganizacione sposobnosti</w:t>
      </w:r>
    </w:p>
    <w:p w:rsidR="00012333" w:rsidRPr="007A35F7" w:rsidRDefault="00012333" w:rsidP="00012333">
      <w:pPr>
        <w:pStyle w:val="BodyText"/>
        <w:numPr>
          <w:ilvl w:val="1"/>
          <w:numId w:val="20"/>
        </w:numPr>
        <w:rPr>
          <w:lang w:val="sr-Latn-CS"/>
        </w:rPr>
      </w:pPr>
      <w:r>
        <w:rPr>
          <w:lang w:val="sr-Latn-RS"/>
        </w:rPr>
        <w:t>Slavko Petrović:</w:t>
      </w:r>
    </w:p>
    <w:p w:rsidR="00012333" w:rsidRDefault="00012333" w:rsidP="0001233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Malo iskustva u radu sa bazama podatka</w:t>
      </w:r>
    </w:p>
    <w:p w:rsidR="00012333" w:rsidRDefault="00012333" w:rsidP="0001233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Poznavanje UML-a</w:t>
      </w:r>
    </w:p>
    <w:p w:rsidR="00012333" w:rsidRDefault="00012333" w:rsidP="0001233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Dobre komunikacione sposobnosti</w:t>
      </w:r>
    </w:p>
    <w:p w:rsidR="00012333" w:rsidRPr="00D40B15" w:rsidRDefault="00012333" w:rsidP="00012333">
      <w:pPr>
        <w:pStyle w:val="BodyText"/>
        <w:numPr>
          <w:ilvl w:val="0"/>
          <w:numId w:val="22"/>
        </w:numPr>
        <w:rPr>
          <w:lang w:val="sr-Latn-CS"/>
        </w:rPr>
      </w:pPr>
      <w:r w:rsidRPr="00D40B15">
        <w:rPr>
          <w:lang w:val="sr-Latn-CS"/>
        </w:rPr>
        <w:t>Znanje engleskog jezika</w:t>
      </w:r>
    </w:p>
    <w:p w:rsidR="00012333" w:rsidRPr="00D40B15" w:rsidRDefault="00012333" w:rsidP="00012333">
      <w:pPr>
        <w:pStyle w:val="BodyText"/>
        <w:rPr>
          <w:sz w:val="24"/>
          <w:szCs w:val="24"/>
          <w:lang w:val="sr-Latn-CS"/>
        </w:rPr>
      </w:pPr>
      <w:r w:rsidRPr="00D40B15">
        <w:t xml:space="preserve">Rizici za uspešnu realizaciju projekta mogu biti tesni vremenski rokovi, kao i odsutvo određenih članova tima, što uzrokuje da veći deo posla padne </w:t>
      </w:r>
      <w:proofErr w:type="gramStart"/>
      <w:r w:rsidRPr="00D40B15">
        <w:t>na</w:t>
      </w:r>
      <w:proofErr w:type="gramEnd"/>
      <w:r w:rsidRPr="00D40B15">
        <w:t xml:space="preserve"> ostale članove.</w:t>
      </w:r>
    </w:p>
    <w:p w:rsidR="002A6D24" w:rsidRDefault="002A6D24" w:rsidP="00D96EF7">
      <w:pPr>
        <w:pStyle w:val="BodyText"/>
        <w:rPr>
          <w:lang w:val="sr-Latn-CS"/>
        </w:rPr>
      </w:pPr>
    </w:p>
    <w:p w:rsidR="005A054F" w:rsidRPr="004F2ECE" w:rsidRDefault="00835400" w:rsidP="005A054F">
      <w:pPr>
        <w:pStyle w:val="Heading1"/>
        <w:rPr>
          <w:lang w:val="sr-Latn-CS"/>
        </w:rPr>
      </w:pPr>
      <w:bookmarkStart w:id="6" w:name="_Toc65945475"/>
      <w:r w:rsidRPr="004F2ECE">
        <w:rPr>
          <w:lang w:val="sr-Latn-CS"/>
        </w:rPr>
        <w:t>Cilj i motivacija tima</w:t>
      </w:r>
      <w:bookmarkEnd w:id="6"/>
    </w:p>
    <w:p w:rsidR="00012333" w:rsidRDefault="00012333" w:rsidP="00012333">
      <w:pPr>
        <w:pStyle w:val="BodyText"/>
        <w:rPr>
          <w:lang w:val="sr-Latn-CS"/>
        </w:rPr>
      </w:pPr>
      <w:r>
        <w:rPr>
          <w:lang w:val="sr-Latn-CS"/>
        </w:rPr>
        <w:t>Ciljevi tima su:</w:t>
      </w:r>
    </w:p>
    <w:p w:rsidR="00012333" w:rsidRPr="002A6D24" w:rsidRDefault="00012333" w:rsidP="0001233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Sticanje novih ve</w:t>
      </w:r>
      <w:r>
        <w:rPr>
          <w:lang w:val="sr-Latn-RS"/>
        </w:rPr>
        <w:t>ština u razvoju softvera</w:t>
      </w:r>
    </w:p>
    <w:p w:rsidR="00012333" w:rsidRPr="006B3E37" w:rsidRDefault="00012333" w:rsidP="0001233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RS"/>
        </w:rPr>
        <w:t>Usavršavanje znanja o web programiranju i realizaciji softvera</w:t>
      </w:r>
    </w:p>
    <w:p w:rsidR="00012333" w:rsidRDefault="00012333" w:rsidP="0001233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RS"/>
        </w:rPr>
        <w:t>Razvijanje veštine rada na timskom projektu</w:t>
      </w:r>
    </w:p>
    <w:p w:rsidR="00012333" w:rsidRDefault="00012333" w:rsidP="00012333">
      <w:pPr>
        <w:pStyle w:val="BodyText"/>
        <w:rPr>
          <w:lang w:val="sr-Latn-CS"/>
        </w:rPr>
      </w:pPr>
      <w:r>
        <w:rPr>
          <w:lang w:val="sr-Latn-CS"/>
        </w:rPr>
        <w:t>Ciljevi članova tima:</w:t>
      </w:r>
    </w:p>
    <w:p w:rsidR="00012333" w:rsidRDefault="00012333" w:rsidP="00012333">
      <w:pPr>
        <w:pStyle w:val="BodyText"/>
        <w:numPr>
          <w:ilvl w:val="0"/>
          <w:numId w:val="16"/>
        </w:numPr>
        <w:rPr>
          <w:lang w:val="sr-Latn-CS"/>
        </w:rPr>
      </w:pPr>
      <w:r w:rsidRPr="006B3E37">
        <w:rPr>
          <w:lang w:val="sr-Latn-CS"/>
        </w:rPr>
        <w:t xml:space="preserve">Aleksandra </w:t>
      </w:r>
      <w:r>
        <w:rPr>
          <w:lang w:val="sr-Latn-CS"/>
        </w:rPr>
        <w:t>Đ</w:t>
      </w:r>
      <w:r w:rsidRPr="006B3E37">
        <w:rPr>
          <w:lang w:val="sr-Latn-CS"/>
        </w:rPr>
        <w:t>okić:</w:t>
      </w:r>
    </w:p>
    <w:p w:rsidR="00012333" w:rsidRDefault="00012333" w:rsidP="0001233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Unapredjenje rada sa bazama podataka</w:t>
      </w:r>
    </w:p>
    <w:p w:rsidR="00012333" w:rsidRPr="005E4C2F" w:rsidRDefault="00012333" w:rsidP="0001233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>Sticanje iskustva rada u timu</w:t>
      </w:r>
    </w:p>
    <w:p w:rsidR="00012333" w:rsidRPr="006B3E37" w:rsidRDefault="00012333" w:rsidP="0001233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Uspešno odradjena aplikacija</w:t>
      </w:r>
    </w:p>
    <w:p w:rsidR="00012333" w:rsidRDefault="00012333" w:rsidP="0001233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Natalija Pavlović:</w:t>
      </w:r>
    </w:p>
    <w:p w:rsidR="00012333" w:rsidRDefault="00012333" w:rsidP="0001233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Sticanje novih znanja u razvoju web aplikacije</w:t>
      </w:r>
    </w:p>
    <w:p w:rsidR="00012333" w:rsidRDefault="00012333" w:rsidP="0001233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Sticanje iskustva u izradi projekta</w:t>
      </w:r>
    </w:p>
    <w:p w:rsidR="00012333" w:rsidRPr="006B3E37" w:rsidRDefault="00012333" w:rsidP="0001233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Uspešno odradjena aplikacija</w:t>
      </w:r>
    </w:p>
    <w:p w:rsidR="00012333" w:rsidRDefault="00012333" w:rsidP="0001233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Slavko Petrović:</w:t>
      </w:r>
    </w:p>
    <w:p w:rsidR="00012333" w:rsidRDefault="00012333" w:rsidP="0001233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Unapredjenje rada sa bazama podataka</w:t>
      </w:r>
    </w:p>
    <w:p w:rsidR="00012333" w:rsidRPr="006B3E37" w:rsidRDefault="00012333" w:rsidP="0001233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Uspešno odradjena aplikacija</w:t>
      </w:r>
    </w:p>
    <w:p w:rsidR="00012333" w:rsidRDefault="00012333" w:rsidP="00012333">
      <w:pPr>
        <w:pStyle w:val="BodyText"/>
        <w:ind w:left="2160"/>
        <w:rPr>
          <w:lang w:val="sr-Latn-CS"/>
        </w:rPr>
      </w:pPr>
    </w:p>
    <w:p w:rsidR="00012333" w:rsidRDefault="00012333" w:rsidP="00012333">
      <w:pPr>
        <w:pStyle w:val="BodyText"/>
        <w:rPr>
          <w:lang w:val="sr-Latn-CS"/>
        </w:rPr>
      </w:pPr>
      <w:r>
        <w:rPr>
          <w:lang w:val="sr-Latn-CS"/>
        </w:rPr>
        <w:t>Osobine članova tima (tip ličnosti):</w:t>
      </w:r>
    </w:p>
    <w:p w:rsidR="00012333" w:rsidRDefault="00012333" w:rsidP="0001233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Aleksandra Đokić – ličnost koja se sama motiviše</w:t>
      </w:r>
    </w:p>
    <w:p w:rsidR="00012333" w:rsidRDefault="00012333" w:rsidP="0001233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Natalija Pavlović – ličnost motivisana zadatkom</w:t>
      </w:r>
    </w:p>
    <w:p w:rsidR="00012333" w:rsidRDefault="00012333" w:rsidP="0001233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Slavko Petrović – ličnost koja se sama motiviše</w:t>
      </w:r>
    </w:p>
    <w:p w:rsidR="006B3E37" w:rsidRPr="00D96EF7" w:rsidRDefault="006B3E37" w:rsidP="00007BEB">
      <w:pPr>
        <w:pStyle w:val="BodyText"/>
        <w:ind w:left="1080"/>
        <w:rPr>
          <w:lang w:val="sr-Latn-CS"/>
        </w:rPr>
      </w:pP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65945476"/>
      <w:r>
        <w:rPr>
          <w:lang w:val="sr-Latn-CS"/>
        </w:rPr>
        <w:t>Vođa tima</w:t>
      </w:r>
      <w:bookmarkEnd w:id="7"/>
    </w:p>
    <w:p w:rsidR="00007BEB" w:rsidRDefault="00007BEB" w:rsidP="00007BEB">
      <w:pPr>
        <w:pStyle w:val="BodyText"/>
        <w:rPr>
          <w:lang w:val="sr-Latn-CS"/>
        </w:rPr>
      </w:pPr>
      <w:r>
        <w:rPr>
          <w:lang w:val="sr-Latn-CS"/>
        </w:rPr>
        <w:t>Kriterijumi za izbor vođe tima:</w:t>
      </w:r>
    </w:p>
    <w:p w:rsidR="00007BEB" w:rsidRDefault="00007BEB" w:rsidP="00007BEB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Organizacione sposobnosti</w:t>
      </w:r>
    </w:p>
    <w:p w:rsidR="00007BEB" w:rsidRDefault="00007BEB" w:rsidP="00007BEB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Socijalne sposobnosti</w:t>
      </w:r>
    </w:p>
    <w:p w:rsidR="00007BEB" w:rsidRDefault="0055502E" w:rsidP="00007BEB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Spreman za prihvatanje odgovornosti</w:t>
      </w:r>
    </w:p>
    <w:p w:rsidR="0055502E" w:rsidRDefault="0055502E" w:rsidP="00007BEB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Član tima čija je ideja osnova za realizaciju projekta</w:t>
      </w:r>
    </w:p>
    <w:p w:rsidR="0055502E" w:rsidRDefault="0055502E" w:rsidP="0055502E">
      <w:pPr>
        <w:pStyle w:val="BodyText"/>
        <w:rPr>
          <w:lang w:val="sr-Latn-CS"/>
        </w:rPr>
      </w:pPr>
      <w:r>
        <w:rPr>
          <w:lang w:val="sr-Latn-CS"/>
        </w:rPr>
        <w:t>Na osnovu navedenih kriterijuma izabran je vođa tima.</w:t>
      </w:r>
    </w:p>
    <w:p w:rsidR="00007BEB" w:rsidRPr="00007BEB" w:rsidRDefault="00007BEB" w:rsidP="00007BEB">
      <w:pPr>
        <w:pStyle w:val="BodyText"/>
        <w:rPr>
          <w:lang w:val="sr-Latn-CS"/>
        </w:rPr>
      </w:pP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65945477"/>
      <w:r>
        <w:rPr>
          <w:lang w:val="sr-Latn-CS"/>
        </w:rPr>
        <w:t>Komunikacija</w:t>
      </w:r>
      <w:bookmarkEnd w:id="8"/>
    </w:p>
    <w:p w:rsidR="00D62E1E" w:rsidRDefault="00537A36" w:rsidP="00D62E1E">
      <w:pPr>
        <w:pStyle w:val="BodyText"/>
        <w:rPr>
          <w:lang w:val="sr-Latn-CS"/>
        </w:rPr>
      </w:pPr>
      <w:r>
        <w:rPr>
          <w:lang w:val="sr-Latn-CS"/>
        </w:rPr>
        <w:t>Komunikacije između članova će se vršiti preko društvenih mreža (poruka i video poziva) a prilikom donošenja važnih odluka tim će se sastajati uživo.</w:t>
      </w:r>
      <w:r w:rsidR="00E324E0">
        <w:rPr>
          <w:lang w:val="sr-Latn-CS"/>
        </w:rPr>
        <w:t xml:space="preserve"> Odluke će se donositi uz saglasnost svih članova tima a ukoliko to nije moguće naćiće se kompromisno rešenje. </w:t>
      </w:r>
      <w:r>
        <w:rPr>
          <w:lang w:val="sr-Latn-CS"/>
        </w:rPr>
        <w:t xml:space="preserve"> </w:t>
      </w:r>
      <w:r w:rsidR="00220491">
        <w:rPr>
          <w:lang w:val="sr-Latn-CS"/>
        </w:rPr>
        <w:t>Evidencija o donetim odlukama nalaziće se na računarima tima dok će vođa biti nadležan za raspored predaje zadataka prilikom izrade projekta.</w:t>
      </w:r>
      <w:r w:rsidR="00E324E0">
        <w:rPr>
          <w:lang w:val="sr-Latn-CS"/>
        </w:rPr>
        <w:t xml:space="preserve"> </w:t>
      </w:r>
      <w:r>
        <w:rPr>
          <w:lang w:val="sr-Latn-CS"/>
        </w:rPr>
        <w:t>Razmena podataka će se vršiti putem mail-a</w:t>
      </w:r>
      <w:r w:rsidR="00220491">
        <w:rPr>
          <w:lang w:val="sr-Latn-CS"/>
        </w:rPr>
        <w:t xml:space="preserve"> i</w:t>
      </w:r>
      <w:r>
        <w:rPr>
          <w:lang w:val="sr-Latn-CS"/>
        </w:rPr>
        <w:t xml:space="preserve"> GitHub-a</w:t>
      </w:r>
      <w:r w:rsidR="00220491">
        <w:rPr>
          <w:lang w:val="sr-Latn-CS"/>
        </w:rPr>
        <w:t>.</w:t>
      </w:r>
    </w:p>
    <w:p w:rsidR="00835400" w:rsidRDefault="00835400" w:rsidP="00835400">
      <w:pPr>
        <w:pStyle w:val="Heading1"/>
        <w:rPr>
          <w:lang w:val="sr-Latn-CS"/>
        </w:rPr>
      </w:pPr>
      <w:bookmarkStart w:id="9" w:name="_Toc65945478"/>
      <w:r>
        <w:rPr>
          <w:lang w:val="sr-Latn-CS"/>
        </w:rPr>
        <w:t>Planiranje vremena</w:t>
      </w:r>
      <w:bookmarkEnd w:id="9"/>
    </w:p>
    <w:p w:rsidR="00CF6C8D" w:rsidRDefault="00220491" w:rsidP="00220491">
      <w:pPr>
        <w:ind w:left="720"/>
        <w:rPr>
          <w:lang w:val="sr-Latn-CS"/>
        </w:rPr>
      </w:pPr>
      <w:r>
        <w:rPr>
          <w:lang w:val="sr-Latn-CS"/>
        </w:rPr>
        <w:t>Planiran broj sati</w:t>
      </w:r>
      <w:r w:rsidR="00CF6C8D">
        <w:rPr>
          <w:lang w:val="sr-Latn-CS"/>
        </w:rPr>
        <w:t xml:space="preserve"> zavisiće od obima i težine zadataka prilikom faze izrade projekta, a pretpostavka je da će prosečan broj sati nedeljno </w:t>
      </w:r>
      <w:r w:rsidR="00E324E0">
        <w:rPr>
          <w:lang w:val="sr-Latn-CS"/>
        </w:rPr>
        <w:t xml:space="preserve">za svakog člana tima </w:t>
      </w:r>
      <w:r w:rsidR="00CF6C8D">
        <w:rPr>
          <w:lang w:val="sr-Latn-CS"/>
        </w:rPr>
        <w:t xml:space="preserve">iznositi </w:t>
      </w:r>
      <w:r w:rsidR="00E324E0">
        <w:rPr>
          <w:lang w:val="sr-Latn-CS"/>
        </w:rPr>
        <w:t>6</w:t>
      </w:r>
      <w:r w:rsidR="00CF6C8D">
        <w:rPr>
          <w:lang w:val="sr-Latn-CS"/>
        </w:rPr>
        <w:t xml:space="preserve">h, a ukupan broj sati procenjen na </w:t>
      </w:r>
      <w:r w:rsidR="00E324E0">
        <w:rPr>
          <w:lang w:val="sr-Latn-CS"/>
        </w:rPr>
        <w:t>200h</w:t>
      </w:r>
      <w:r w:rsidR="00CF6C8D">
        <w:rPr>
          <w:lang w:val="sr-Latn-CS"/>
        </w:rPr>
        <w:t>.</w:t>
      </w:r>
    </w:p>
    <w:p w:rsidR="00CF6C8D" w:rsidRPr="00220491" w:rsidRDefault="00CF6C8D" w:rsidP="00220491">
      <w:pPr>
        <w:ind w:left="720"/>
        <w:rPr>
          <w:lang w:val="sr-Latn-CS"/>
        </w:rPr>
      </w:pPr>
      <w:r>
        <w:rPr>
          <w:lang w:val="sr-Latn-CS"/>
        </w:rPr>
        <w:t>Ukoliko je član tima sprečen da uradi svoj deo zadatka ostali članovi tima će podeliti taj deo u skladu sa veštinama, zanjem i vremenom.</w:t>
      </w:r>
    </w:p>
    <w:p w:rsidR="00220491" w:rsidRDefault="00220491" w:rsidP="00220491">
      <w:pPr>
        <w:rPr>
          <w:lang w:val="sr-Latn-CS"/>
        </w:rPr>
      </w:pPr>
    </w:p>
    <w:p w:rsidR="00220491" w:rsidRDefault="00220491" w:rsidP="00220491">
      <w:pPr>
        <w:rPr>
          <w:lang w:val="sr-Latn-CS"/>
        </w:rPr>
      </w:pPr>
    </w:p>
    <w:p w:rsidR="00220491" w:rsidRDefault="00220491" w:rsidP="00220491">
      <w:pPr>
        <w:rPr>
          <w:lang w:val="sr-Latn-CS"/>
        </w:rPr>
      </w:pPr>
    </w:p>
    <w:p w:rsidR="002343C5" w:rsidRPr="006F61C6" w:rsidRDefault="002343C5" w:rsidP="00B87786">
      <w:pPr>
        <w:pStyle w:val="BodyText"/>
        <w:ind w:left="0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3E2" w:rsidRDefault="00A163E2">
      <w:r>
        <w:separator/>
      </w:r>
    </w:p>
  </w:endnote>
  <w:endnote w:type="continuationSeparator" w:id="0">
    <w:p w:rsidR="00A163E2" w:rsidRDefault="00A1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220491">
            <w:rPr>
              <w:lang w:val="sr-Latn-CS"/>
            </w:rPr>
            <w:t>SANTeam</w:t>
          </w:r>
          <w:r w:rsidRPr="006D0694">
            <w:rPr>
              <w:lang w:val="sr-Latn-CS"/>
            </w:rPr>
            <w:t xml:space="preserve">, </w:t>
          </w:r>
          <w:r w:rsidR="00CF6C8D">
            <w:rPr>
              <w:lang w:val="sr-Latn-CS"/>
            </w:rPr>
            <w:t>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AF3A71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AF3A71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3E2" w:rsidRDefault="00A163E2">
      <w:r>
        <w:separator/>
      </w:r>
    </w:p>
  </w:footnote>
  <w:footnote w:type="continuationSeparator" w:id="0">
    <w:p w:rsidR="00A163E2" w:rsidRDefault="00A16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8B36AF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  <w:lang w:val="sr-Latn-CS"/>
      </w:rPr>
      <w:t>SANTim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3C388E" w:rsidRDefault="003C388E">
          <w:pPr>
            <w:rPr>
              <w:lang w:val="sr-Latn-CS"/>
            </w:rPr>
          </w:pPr>
          <w:r w:rsidRPr="003C388E">
            <w:rPr>
              <w:lang w:val="sr-Latn-CS"/>
            </w:rPr>
            <w:t>ReceByte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E36381">
            <w:rPr>
              <w:lang w:val="sr-Latn-CS"/>
            </w:rPr>
            <w:t>2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3C388E" w:rsidRDefault="006F61C6">
          <w:pPr>
            <w:rPr>
              <w:lang w:val="sr-Latn-CS"/>
            </w:rPr>
          </w:pPr>
          <w:r w:rsidRPr="003C388E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B36AF">
            <w:rPr>
              <w:lang w:val="sr-Latn-CS"/>
            </w:rPr>
            <w:t>03</w:t>
          </w:r>
          <w:r w:rsidR="002A6D24">
            <w:rPr>
              <w:lang w:val="sr-Latn-CS"/>
            </w:rPr>
            <w:t>.0</w:t>
          </w:r>
          <w:r w:rsidR="008B36AF">
            <w:rPr>
              <w:lang w:val="sr-Latn-CS"/>
            </w:rPr>
            <w:t>3</w:t>
          </w:r>
          <w:r w:rsidR="002A6D24">
            <w:rPr>
              <w:lang w:val="sr-Latn-CS"/>
            </w:rPr>
            <w:t>.2021.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3C388E" w:rsidRDefault="006F61C6" w:rsidP="002B4765">
          <w:pPr>
            <w:rPr>
              <w:lang w:val="sr-Latn-CS"/>
            </w:rPr>
          </w:pPr>
          <w:r w:rsidRPr="003C388E">
            <w:rPr>
              <w:lang w:val="sr-Latn-CS"/>
            </w:rPr>
            <w:t>SWE-</w:t>
          </w:r>
          <w:r w:rsidR="003C388E" w:rsidRPr="003C388E">
            <w:rPr>
              <w:lang w:val="sr-Latn-CS"/>
            </w:rPr>
            <w:t xml:space="preserve"> ReceByte </w:t>
          </w:r>
          <w:r w:rsidR="006D41CE" w:rsidRPr="003C388E">
            <w:rPr>
              <w:lang w:val="sr-Latn-CS"/>
            </w:rPr>
            <w:t>-</w:t>
          </w:r>
          <w:r w:rsidRPr="003C388E">
            <w:rPr>
              <w:lang w:val="sr-Latn-CS"/>
            </w:rPr>
            <w:t>0</w:t>
          </w:r>
          <w:r w:rsidR="002B4765" w:rsidRPr="003C388E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032060"/>
    <w:multiLevelType w:val="hybridMultilevel"/>
    <w:tmpl w:val="8AC2B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7E7DF3"/>
    <w:multiLevelType w:val="hybridMultilevel"/>
    <w:tmpl w:val="4B649DF6"/>
    <w:lvl w:ilvl="0" w:tplc="2BFE1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E41570"/>
    <w:multiLevelType w:val="hybridMultilevel"/>
    <w:tmpl w:val="38769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1470CD6"/>
    <w:multiLevelType w:val="hybridMultilevel"/>
    <w:tmpl w:val="29121C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3DC204A"/>
    <w:multiLevelType w:val="hybridMultilevel"/>
    <w:tmpl w:val="7EDAE4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F66087"/>
    <w:multiLevelType w:val="hybridMultilevel"/>
    <w:tmpl w:val="92040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1B4D4D"/>
    <w:multiLevelType w:val="hybridMultilevel"/>
    <w:tmpl w:val="806058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6BB50AD"/>
    <w:multiLevelType w:val="hybridMultilevel"/>
    <w:tmpl w:val="C0A895B8"/>
    <w:lvl w:ilvl="0" w:tplc="2BFE1C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160D5F"/>
    <w:multiLevelType w:val="hybridMultilevel"/>
    <w:tmpl w:val="326E0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15"/>
  </w:num>
  <w:num w:numId="12">
    <w:abstractNumId w:val="14"/>
  </w:num>
  <w:num w:numId="13">
    <w:abstractNumId w:val="8"/>
  </w:num>
  <w:num w:numId="14">
    <w:abstractNumId w:val="9"/>
  </w:num>
  <w:num w:numId="15">
    <w:abstractNumId w:val="2"/>
  </w:num>
  <w:num w:numId="16">
    <w:abstractNumId w:val="16"/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2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07BEB"/>
    <w:rsid w:val="000122E1"/>
    <w:rsid w:val="00012333"/>
    <w:rsid w:val="00014602"/>
    <w:rsid w:val="000E25C5"/>
    <w:rsid w:val="000F5EE8"/>
    <w:rsid w:val="00103833"/>
    <w:rsid w:val="00151CDF"/>
    <w:rsid w:val="00155460"/>
    <w:rsid w:val="00157DAE"/>
    <w:rsid w:val="001E4E21"/>
    <w:rsid w:val="001F6798"/>
    <w:rsid w:val="00210E17"/>
    <w:rsid w:val="00220491"/>
    <w:rsid w:val="002343C5"/>
    <w:rsid w:val="0024759A"/>
    <w:rsid w:val="00257501"/>
    <w:rsid w:val="00260B17"/>
    <w:rsid w:val="002A6D24"/>
    <w:rsid w:val="002B4765"/>
    <w:rsid w:val="003312BC"/>
    <w:rsid w:val="00373ECB"/>
    <w:rsid w:val="00387292"/>
    <w:rsid w:val="00391B0A"/>
    <w:rsid w:val="003A4834"/>
    <w:rsid w:val="003C388E"/>
    <w:rsid w:val="003C6C27"/>
    <w:rsid w:val="003D5CA3"/>
    <w:rsid w:val="003E416D"/>
    <w:rsid w:val="003F7DFE"/>
    <w:rsid w:val="00422B0E"/>
    <w:rsid w:val="0046548E"/>
    <w:rsid w:val="0047313D"/>
    <w:rsid w:val="00490DC7"/>
    <w:rsid w:val="00495821"/>
    <w:rsid w:val="004A22E8"/>
    <w:rsid w:val="004A661A"/>
    <w:rsid w:val="004D46DA"/>
    <w:rsid w:val="004F2ECE"/>
    <w:rsid w:val="005145F3"/>
    <w:rsid w:val="0053248E"/>
    <w:rsid w:val="00537A36"/>
    <w:rsid w:val="005430FA"/>
    <w:rsid w:val="00545F37"/>
    <w:rsid w:val="0055502E"/>
    <w:rsid w:val="00555767"/>
    <w:rsid w:val="00574004"/>
    <w:rsid w:val="005A054F"/>
    <w:rsid w:val="005E4C2F"/>
    <w:rsid w:val="00614EF5"/>
    <w:rsid w:val="006174EA"/>
    <w:rsid w:val="00670936"/>
    <w:rsid w:val="006776CF"/>
    <w:rsid w:val="00694EB4"/>
    <w:rsid w:val="006B3E37"/>
    <w:rsid w:val="006D0694"/>
    <w:rsid w:val="006D41CE"/>
    <w:rsid w:val="006E18F0"/>
    <w:rsid w:val="006F61C6"/>
    <w:rsid w:val="007813F6"/>
    <w:rsid w:val="007A0137"/>
    <w:rsid w:val="007A2854"/>
    <w:rsid w:val="007A35F7"/>
    <w:rsid w:val="007E1F8E"/>
    <w:rsid w:val="0081471E"/>
    <w:rsid w:val="00835400"/>
    <w:rsid w:val="0084235B"/>
    <w:rsid w:val="00851B00"/>
    <w:rsid w:val="00870F50"/>
    <w:rsid w:val="008B36AF"/>
    <w:rsid w:val="008E29EF"/>
    <w:rsid w:val="008E3870"/>
    <w:rsid w:val="008F13A1"/>
    <w:rsid w:val="009207A8"/>
    <w:rsid w:val="0093054F"/>
    <w:rsid w:val="00944A42"/>
    <w:rsid w:val="009738EE"/>
    <w:rsid w:val="00995C29"/>
    <w:rsid w:val="0099694D"/>
    <w:rsid w:val="00A15090"/>
    <w:rsid w:val="00A163E2"/>
    <w:rsid w:val="00A70277"/>
    <w:rsid w:val="00A74DEF"/>
    <w:rsid w:val="00A97B47"/>
    <w:rsid w:val="00AB1DE2"/>
    <w:rsid w:val="00AC06A4"/>
    <w:rsid w:val="00AE7AE3"/>
    <w:rsid w:val="00AF3A71"/>
    <w:rsid w:val="00B10BF0"/>
    <w:rsid w:val="00B357AD"/>
    <w:rsid w:val="00B40827"/>
    <w:rsid w:val="00B549D9"/>
    <w:rsid w:val="00B75D52"/>
    <w:rsid w:val="00B87786"/>
    <w:rsid w:val="00B93575"/>
    <w:rsid w:val="00BB71BF"/>
    <w:rsid w:val="00BB7AAA"/>
    <w:rsid w:val="00BD39B8"/>
    <w:rsid w:val="00C24B5D"/>
    <w:rsid w:val="00C30C23"/>
    <w:rsid w:val="00C4723D"/>
    <w:rsid w:val="00C502CA"/>
    <w:rsid w:val="00CB2C84"/>
    <w:rsid w:val="00CC420E"/>
    <w:rsid w:val="00CF694C"/>
    <w:rsid w:val="00CF6C8D"/>
    <w:rsid w:val="00D104B9"/>
    <w:rsid w:val="00D36260"/>
    <w:rsid w:val="00D62E1E"/>
    <w:rsid w:val="00D80593"/>
    <w:rsid w:val="00D96EF7"/>
    <w:rsid w:val="00D97F08"/>
    <w:rsid w:val="00DD193F"/>
    <w:rsid w:val="00DF310B"/>
    <w:rsid w:val="00E324E0"/>
    <w:rsid w:val="00E35675"/>
    <w:rsid w:val="00E36381"/>
    <w:rsid w:val="00E464F7"/>
    <w:rsid w:val="00EA1072"/>
    <w:rsid w:val="00EB4996"/>
    <w:rsid w:val="00EC70CF"/>
    <w:rsid w:val="00F12058"/>
    <w:rsid w:val="00F267E3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755EA-1E7E-4EF6-893A-F40C14AA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Natalija Pavlovic</cp:lastModifiedBy>
  <cp:revision>2</cp:revision>
  <cp:lastPrinted>2021-03-07T10:23:00Z</cp:lastPrinted>
  <dcterms:created xsi:type="dcterms:W3CDTF">2021-03-14T12:35:00Z</dcterms:created>
  <dcterms:modified xsi:type="dcterms:W3CDTF">2021-03-14T12:35:00Z</dcterms:modified>
</cp:coreProperties>
</file>